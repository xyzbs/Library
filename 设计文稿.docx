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A36" w:rsidRDefault="005341BA" w:rsidP="005E2BB4">
      <w:pPr>
        <w:ind w:firstLineChars="400" w:firstLine="1767"/>
        <w:rPr>
          <w:b/>
          <w:i/>
          <w:sz w:val="44"/>
          <w:szCs w:val="44"/>
        </w:rPr>
      </w:pPr>
      <w:r w:rsidRPr="005E2BB4">
        <w:rPr>
          <w:rFonts w:hint="eastAsia"/>
          <w:b/>
          <w:i/>
          <w:sz w:val="44"/>
          <w:szCs w:val="44"/>
        </w:rPr>
        <w:t>海大图书馆</w:t>
      </w:r>
      <w:r w:rsidR="005E2BB4">
        <w:rPr>
          <w:rFonts w:hint="eastAsia"/>
          <w:b/>
          <w:i/>
          <w:sz w:val="44"/>
          <w:szCs w:val="44"/>
        </w:rPr>
        <w:t>管理系统</w:t>
      </w:r>
      <w:r w:rsidR="003D189C" w:rsidRPr="005E2BB4">
        <w:rPr>
          <w:rFonts w:hint="eastAsia"/>
          <w:b/>
          <w:i/>
          <w:sz w:val="44"/>
          <w:szCs w:val="44"/>
        </w:rPr>
        <w:t>设计文稿</w:t>
      </w:r>
    </w:p>
    <w:p w:rsidR="00744F0B" w:rsidRDefault="00744F0B" w:rsidP="005E2BB4">
      <w:pPr>
        <w:ind w:firstLineChars="400" w:firstLine="1767"/>
        <w:rPr>
          <w:b/>
          <w:i/>
          <w:sz w:val="44"/>
          <w:szCs w:val="44"/>
        </w:rPr>
      </w:pPr>
    </w:p>
    <w:p w:rsidR="00C63D8C" w:rsidRDefault="00C63D8C" w:rsidP="00C63D8C">
      <w:pPr>
        <w:pStyle w:val="a7"/>
        <w:numPr>
          <w:ilvl w:val="0"/>
          <w:numId w:val="1"/>
        </w:numPr>
        <w:ind w:firstLineChars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功能需求分析</w:t>
      </w:r>
    </w:p>
    <w:p w:rsidR="005E2BB4" w:rsidRDefault="00C63D8C" w:rsidP="00C63D8C">
      <w:pPr>
        <w:pStyle w:val="a7"/>
        <w:numPr>
          <w:ilvl w:val="0"/>
          <w:numId w:val="1"/>
        </w:numPr>
        <w:ind w:firstLineChars="0"/>
        <w:rPr>
          <w:b/>
          <w:i/>
          <w:sz w:val="44"/>
          <w:szCs w:val="44"/>
        </w:rPr>
      </w:pPr>
      <w:r w:rsidRPr="00C63D8C">
        <w:rPr>
          <w:rFonts w:hint="eastAsia"/>
          <w:b/>
          <w:i/>
          <w:sz w:val="44"/>
          <w:szCs w:val="44"/>
        </w:rPr>
        <w:t>数据库设计</w:t>
      </w:r>
    </w:p>
    <w:p w:rsidR="00744F0B" w:rsidRDefault="00744F0B" w:rsidP="00C63D8C">
      <w:pPr>
        <w:pStyle w:val="a7"/>
        <w:numPr>
          <w:ilvl w:val="0"/>
          <w:numId w:val="1"/>
        </w:numPr>
        <w:ind w:firstLineChars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用户登录</w:t>
      </w:r>
      <w:r w:rsidR="00BE3130">
        <w:rPr>
          <w:rFonts w:hint="eastAsia"/>
          <w:b/>
          <w:i/>
          <w:sz w:val="44"/>
          <w:szCs w:val="44"/>
        </w:rPr>
        <w:t>注册</w:t>
      </w:r>
      <w:r>
        <w:rPr>
          <w:rFonts w:hint="eastAsia"/>
          <w:b/>
          <w:i/>
          <w:sz w:val="44"/>
          <w:szCs w:val="44"/>
        </w:rPr>
        <w:t>系统</w:t>
      </w:r>
    </w:p>
    <w:p w:rsidR="00BE3130" w:rsidRDefault="00BE3130" w:rsidP="00C63D8C">
      <w:pPr>
        <w:pStyle w:val="a7"/>
        <w:numPr>
          <w:ilvl w:val="0"/>
          <w:numId w:val="1"/>
        </w:numPr>
        <w:ind w:firstLineChars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用户主界面</w:t>
      </w:r>
    </w:p>
    <w:p w:rsidR="005D75DA" w:rsidRDefault="005D75DA" w:rsidP="005D75DA">
      <w:pPr>
        <w:pStyle w:val="a7"/>
        <w:numPr>
          <w:ilvl w:val="0"/>
          <w:numId w:val="1"/>
        </w:numPr>
        <w:ind w:firstLineChars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借书系统</w:t>
      </w:r>
    </w:p>
    <w:p w:rsidR="005D75DA" w:rsidRDefault="005D75DA" w:rsidP="005D75DA">
      <w:pPr>
        <w:pStyle w:val="a7"/>
        <w:numPr>
          <w:ilvl w:val="0"/>
          <w:numId w:val="1"/>
        </w:numPr>
        <w:ind w:firstLineChars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后台管理系统</w:t>
      </w:r>
    </w:p>
    <w:p w:rsidR="009077FA" w:rsidRPr="00AD3022" w:rsidRDefault="009077FA" w:rsidP="00AD3022">
      <w:pPr>
        <w:rPr>
          <w:b/>
          <w:i/>
          <w:sz w:val="44"/>
          <w:szCs w:val="44"/>
        </w:rPr>
      </w:pPr>
    </w:p>
    <w:p w:rsidR="00F133D6" w:rsidRDefault="00F133D6" w:rsidP="00F133D6">
      <w:pPr>
        <w:ind w:firstLineChars="400" w:firstLine="1767"/>
        <w:rPr>
          <w:b/>
          <w:i/>
          <w:sz w:val="44"/>
          <w:szCs w:val="44"/>
        </w:rPr>
      </w:pPr>
    </w:p>
    <w:p w:rsidR="00F133D6" w:rsidRDefault="00F133D6" w:rsidP="00F133D6">
      <w:pPr>
        <w:widowControl/>
        <w:jc w:val="left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br w:type="page"/>
      </w:r>
    </w:p>
    <w:p w:rsidR="00F133D6" w:rsidRDefault="0081139A" w:rsidP="00F133D6">
      <w:pPr>
        <w:widowControl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lastRenderedPageBreak/>
        <w:t>1</w:t>
      </w:r>
      <w:r>
        <w:rPr>
          <w:rFonts w:hint="eastAsia"/>
          <w:b/>
          <w:i/>
          <w:sz w:val="44"/>
          <w:szCs w:val="44"/>
        </w:rPr>
        <w:t>功能需求分析</w:t>
      </w:r>
    </w:p>
    <w:p w:rsidR="0081139A" w:rsidRDefault="0081139A" w:rsidP="00F133D6">
      <w:pPr>
        <w:widowControl/>
        <w:jc w:val="left"/>
        <w:rPr>
          <w:b/>
          <w:i/>
          <w:sz w:val="44"/>
          <w:szCs w:val="44"/>
        </w:rPr>
      </w:pPr>
    </w:p>
    <w:p w:rsidR="0081139A" w:rsidRDefault="0081139A" w:rsidP="00F133D6">
      <w:pPr>
        <w:widowControl/>
        <w:jc w:val="left"/>
        <w:rPr>
          <w:b/>
          <w:i/>
          <w:sz w:val="44"/>
          <w:szCs w:val="44"/>
        </w:rPr>
      </w:pPr>
    </w:p>
    <w:p w:rsidR="0081139A" w:rsidRDefault="0081139A" w:rsidP="0081139A">
      <w:pPr>
        <w:ind w:firstLineChars="400" w:firstLine="1767"/>
        <w:rPr>
          <w:b/>
          <w:i/>
          <w:sz w:val="44"/>
          <w:szCs w:val="44"/>
        </w:rPr>
      </w:pPr>
      <w:r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174B6" wp14:editId="0CB75E09">
                <wp:simplePos x="0" y="0"/>
                <wp:positionH relativeFrom="column">
                  <wp:posOffset>1524000</wp:posOffset>
                </wp:positionH>
                <wp:positionV relativeFrom="paragraph">
                  <wp:posOffset>123825</wp:posOffset>
                </wp:positionV>
                <wp:extent cx="2200275" cy="4857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81139A" w:rsidP="008113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图书馆</w:t>
                            </w:r>
                            <w:r>
                              <w:t>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174B6" id="矩形 1" o:spid="_x0000_s1026" style="position:absolute;left:0;text-align:left;margin-left:120pt;margin-top:9.75pt;width:173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" fillcolor="white [3201]" strokecolor="#70ad47 [3209]" strokeweight="1pt">
                <v:textbox>
                  <w:txbxContent>
                    <w:p w:rsidR="0081139A" w:rsidRDefault="0081139A" w:rsidP="008113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图书馆</w:t>
                      </w:r>
                      <w:r>
                        <w:t>管理系统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F133D6" w:rsidRDefault="00DC12B9" w:rsidP="009433AB">
      <w:pPr>
        <w:widowControl/>
        <w:jc w:val="left"/>
        <w:rPr>
          <w:b/>
          <w:i/>
          <w:sz w:val="44"/>
          <w:szCs w:val="44"/>
        </w:rPr>
      </w:pPr>
      <w:r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1844040</wp:posOffset>
                </wp:positionV>
                <wp:extent cx="609600" cy="571500"/>
                <wp:effectExtent l="0" t="0" r="76200" b="571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C36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8" o:spid="_x0000_s1026" type="#_x0000_t32" style="position:absolute;left:0;text-align:left;margin-left:433.5pt;margin-top:145.2pt;width:48pt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B118DF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5715000</wp:posOffset>
                </wp:positionH>
                <wp:positionV relativeFrom="paragraph">
                  <wp:posOffset>2406015</wp:posOffset>
                </wp:positionV>
                <wp:extent cx="666750" cy="419100"/>
                <wp:effectExtent l="0" t="0" r="19050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8DF" w:rsidRDefault="00B118DF" w:rsidP="00B118D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学员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7" style="position:absolute;margin-left:450pt;margin-top:189.45pt;width:52.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" fillcolor="white [3201]" strokecolor="#70ad47 [3209]" strokeweight="1pt">
                <v:textbox>
                  <w:txbxContent>
                    <w:p w:rsidR="00B118DF" w:rsidRDefault="00B118DF" w:rsidP="00B118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学员</w:t>
                      </w:r>
                      <w:r>
                        <w:t>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18DF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1653540</wp:posOffset>
                </wp:positionV>
                <wp:extent cx="495300" cy="38100"/>
                <wp:effectExtent l="19050" t="57150" r="19050" b="571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7C50D" id="直接箭头连接符 46" o:spid="_x0000_s1026" type="#_x0000_t32" style="position:absolute;left:0;text-align:left;margin-left:204pt;margin-top:130.2pt;width:39pt;height:3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B118DF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1097281</wp:posOffset>
                </wp:positionH>
                <wp:positionV relativeFrom="paragraph">
                  <wp:posOffset>2853690</wp:posOffset>
                </wp:positionV>
                <wp:extent cx="45719" cy="638175"/>
                <wp:effectExtent l="76200" t="0" r="50165" b="476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EFC7" id="直接箭头连接符 45" o:spid="_x0000_s1026" type="#_x0000_t32" style="position:absolute;left:0;text-align:left;margin-left:86.4pt;margin-top:224.7pt;width:3.6pt;height:50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011AA3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1863090</wp:posOffset>
                </wp:positionV>
                <wp:extent cx="2247900" cy="1647825"/>
                <wp:effectExtent l="0" t="38100" r="57150" b="2857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6A16" id="直接箭头连接符 44" o:spid="_x0000_s1026" type="#_x0000_t32" style="position:absolute;left:0;text-align:left;margin-left:105.75pt;margin-top:146.7pt;width:177pt;height:129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011AA3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3500755</wp:posOffset>
                </wp:positionV>
                <wp:extent cx="466725" cy="390525"/>
                <wp:effectExtent l="0" t="0" r="28575" b="285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AA3" w:rsidRDefault="006A55AF" w:rsidP="00011A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8" style="position:absolute;margin-left:65.25pt;margin-top:275.65pt;width:36.7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" fillcolor="white [3201]" strokecolor="#70ad47 [3209]" strokeweight="1pt">
                <v:textbox>
                  <w:txbxContent>
                    <w:p w:rsidR="00011AA3" w:rsidRDefault="006A55AF" w:rsidP="00011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预约</w:t>
                      </w:r>
                    </w:p>
                  </w:txbxContent>
                </v:textbox>
              </v:rect>
            </w:pict>
          </mc:Fallback>
        </mc:AlternateContent>
      </w:r>
      <w:r w:rsidR="0085280C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B859C0" wp14:editId="7057FC3B">
                <wp:simplePos x="0" y="0"/>
                <wp:positionH relativeFrom="column">
                  <wp:posOffset>4619625</wp:posOffset>
                </wp:positionH>
                <wp:positionV relativeFrom="paragraph">
                  <wp:posOffset>1853566</wp:posOffset>
                </wp:positionV>
                <wp:extent cx="419100" cy="495300"/>
                <wp:effectExtent l="38100" t="0" r="19050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413DC" id="直接箭头连接符 34" o:spid="_x0000_s1026" type="#_x0000_t32" style="position:absolute;left:0;text-align:left;margin-left:363.75pt;margin-top:145.95pt;width:33pt;height:3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85280C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7E79E" wp14:editId="2ADD6F2B">
                <wp:simplePos x="0" y="0"/>
                <wp:positionH relativeFrom="margin">
                  <wp:posOffset>4874260</wp:posOffset>
                </wp:positionH>
                <wp:positionV relativeFrom="paragraph">
                  <wp:posOffset>2396490</wp:posOffset>
                </wp:positionV>
                <wp:extent cx="638175" cy="4381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81139A" w:rsidP="0081139A">
                            <w:pPr>
                              <w:jc w:val="center"/>
                            </w:pPr>
                            <w: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7E79E" id="矩形 16" o:spid="_x0000_s1029" style="position:absolute;margin-left:383.8pt;margin-top:188.7pt;width:50.2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" fillcolor="white [3201]" strokecolor="#70ad47 [3209]" strokeweight="1pt">
                <v:textbox>
                  <w:txbxContent>
                    <w:p w:rsidR="0081139A" w:rsidRDefault="0081139A" w:rsidP="0081139A">
                      <w:pPr>
                        <w:jc w:val="center"/>
                      </w:pPr>
                      <w:r>
                        <w:t>用户管理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280C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E8523" wp14:editId="3E465240">
                <wp:simplePos x="0" y="0"/>
                <wp:positionH relativeFrom="column">
                  <wp:posOffset>4095750</wp:posOffset>
                </wp:positionH>
                <wp:positionV relativeFrom="paragraph">
                  <wp:posOffset>2394585</wp:posOffset>
                </wp:positionV>
                <wp:extent cx="666750" cy="4572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81139A" w:rsidP="008113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书籍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E8523" id="矩形 15" o:spid="_x0000_s1030" style="position:absolute;margin-left:322.5pt;margin-top:188.55pt;width:52.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" fillcolor="white [3201]" strokecolor="#70ad47 [3209]" strokeweight="1pt">
                <v:textbox>
                  <w:txbxContent>
                    <w:p w:rsidR="0081139A" w:rsidRDefault="0081139A" w:rsidP="008113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书籍</w:t>
                      </w:r>
                      <w: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85280C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E467B" wp14:editId="46729F5F">
                <wp:simplePos x="0" y="0"/>
                <wp:positionH relativeFrom="column">
                  <wp:posOffset>3162300</wp:posOffset>
                </wp:positionH>
                <wp:positionV relativeFrom="paragraph">
                  <wp:posOffset>2386965</wp:posOffset>
                </wp:positionV>
                <wp:extent cx="790575" cy="4762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81139A" w:rsidP="008113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  <w:r>
                              <w:t>及个人资料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E467B" id="矩形 13" o:spid="_x0000_s1031" style="position:absolute;margin-left:249pt;margin-top:187.95pt;width:62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" fillcolor="white [3201]" strokecolor="#70ad47 [3209]" strokeweight="1pt">
                <v:textbox>
                  <w:txbxContent>
                    <w:p w:rsidR="0081139A" w:rsidRDefault="0081139A" w:rsidP="008113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  <w:r>
                        <w:t>及个人资料</w:t>
                      </w:r>
                    </w:p>
                  </w:txbxContent>
                </v:textbox>
              </v:rect>
            </w:pict>
          </mc:Fallback>
        </mc:AlternateContent>
      </w:r>
      <w:r w:rsidR="0085280C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8CC50" wp14:editId="07A2F9E0">
                <wp:simplePos x="0" y="0"/>
                <wp:positionH relativeFrom="column">
                  <wp:posOffset>-809625</wp:posOffset>
                </wp:positionH>
                <wp:positionV relativeFrom="paragraph">
                  <wp:posOffset>2432685</wp:posOffset>
                </wp:positionV>
                <wp:extent cx="542925" cy="4667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81139A" w:rsidP="008113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</w:t>
                            </w:r>
                            <w: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8CC50" id="矩形 10" o:spid="_x0000_s1032" style="position:absolute;margin-left:-63.75pt;margin-top:191.55pt;width:42.7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" fillcolor="white [3201]" strokecolor="#70ad47 [3209]" strokeweight="1pt">
                <v:textbox>
                  <w:txbxContent>
                    <w:p w:rsidR="0081139A" w:rsidRDefault="0081139A" w:rsidP="008113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</w:t>
                      </w:r>
                      <w:r>
                        <w:t>资料</w:t>
                      </w:r>
                    </w:p>
                  </w:txbxContent>
                </v:textbox>
              </v:rect>
            </w:pict>
          </mc:Fallback>
        </mc:AlternateContent>
      </w:r>
      <w:r w:rsidR="0085280C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8AD91" wp14:editId="6F074713">
                <wp:simplePos x="0" y="0"/>
                <wp:positionH relativeFrom="column">
                  <wp:posOffset>990600</wp:posOffset>
                </wp:positionH>
                <wp:positionV relativeFrom="paragraph">
                  <wp:posOffset>1937385</wp:posOffset>
                </wp:positionV>
                <wp:extent cx="228600" cy="409575"/>
                <wp:effectExtent l="38100" t="0" r="1905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1451C" id="直接箭头连接符 27" o:spid="_x0000_s1026" type="#_x0000_t32" style="position:absolute;left:0;text-align:left;margin-left:78pt;margin-top:152.55pt;width:18pt;height:32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85280C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E94F9" wp14:editId="4CE5CBAE">
                <wp:simplePos x="0" y="0"/>
                <wp:positionH relativeFrom="column">
                  <wp:posOffset>1438275</wp:posOffset>
                </wp:positionH>
                <wp:positionV relativeFrom="paragraph">
                  <wp:posOffset>1889760</wp:posOffset>
                </wp:positionV>
                <wp:extent cx="133350" cy="485775"/>
                <wp:effectExtent l="0" t="0" r="7620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FC5DA" id="直接箭头连接符 26" o:spid="_x0000_s1026" type="#_x0000_t32" style="position:absolute;left:0;text-align:left;margin-left:113.25pt;margin-top:148.8pt;width:10.5pt;height:3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85280C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C3A708" wp14:editId="3AEBA90F">
                <wp:simplePos x="0" y="0"/>
                <wp:positionH relativeFrom="margin">
                  <wp:align>left</wp:align>
                </wp:positionH>
                <wp:positionV relativeFrom="paragraph">
                  <wp:posOffset>2413635</wp:posOffset>
                </wp:positionV>
                <wp:extent cx="561975" cy="4762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85280C" w:rsidP="008113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</w:t>
                            </w:r>
                            <w:r>
                              <w:t>阅</w:t>
                            </w:r>
                            <w:r w:rsidR="0081139A">
                              <w:t>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3A708" id="矩形 14" o:spid="_x0000_s1033" style="position:absolute;margin-left:0;margin-top:190.05pt;width:44.25pt;height:37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" fillcolor="white [3201]" strokecolor="#70ad47 [3209]" strokeweight="1pt">
                <v:textbox>
                  <w:txbxContent>
                    <w:p w:rsidR="0081139A" w:rsidRDefault="0085280C" w:rsidP="008113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</w:t>
                      </w:r>
                      <w:r>
                        <w:t>阅</w:t>
                      </w:r>
                      <w:r w:rsidR="0081139A">
                        <w:t>历史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280C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C18567" wp14:editId="0427C246">
                <wp:simplePos x="0" y="0"/>
                <wp:positionH relativeFrom="column">
                  <wp:posOffset>161925</wp:posOffset>
                </wp:positionH>
                <wp:positionV relativeFrom="paragraph">
                  <wp:posOffset>1908810</wp:posOffset>
                </wp:positionV>
                <wp:extent cx="790575" cy="504825"/>
                <wp:effectExtent l="38100" t="0" r="28575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C4484" id="直接箭头连接符 28" o:spid="_x0000_s1026" type="#_x0000_t32" style="position:absolute;left:0;text-align:left;margin-left:12.75pt;margin-top:150.3pt;width:62.25pt;height:39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5280C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4A2AB" wp14:editId="3DF1262E">
                <wp:simplePos x="0" y="0"/>
                <wp:positionH relativeFrom="column">
                  <wp:posOffset>800100</wp:posOffset>
                </wp:positionH>
                <wp:positionV relativeFrom="paragraph">
                  <wp:posOffset>2375535</wp:posOffset>
                </wp:positionV>
                <wp:extent cx="542925" cy="4857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81139A" w:rsidP="008113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书籍查询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4A2AB" id="矩形 11" o:spid="_x0000_s1034" style="position:absolute;margin-left:63pt;margin-top:187.05pt;width:42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" fillcolor="white [3201]" strokecolor="#70ad47 [3209]" strokeweight="1pt">
                <v:textbox>
                  <w:txbxContent>
                    <w:p w:rsidR="0081139A" w:rsidRDefault="0081139A" w:rsidP="008113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书籍查询</w:t>
                      </w:r>
                    </w:p>
                  </w:txbxContent>
                </v:textbox>
              </v:rect>
            </w:pict>
          </mc:Fallback>
        </mc:AlternateContent>
      </w:r>
      <w:r w:rsidR="0085280C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2850E" wp14:editId="63C75BD3">
                <wp:simplePos x="0" y="0"/>
                <wp:positionH relativeFrom="column">
                  <wp:posOffset>1514475</wp:posOffset>
                </wp:positionH>
                <wp:positionV relativeFrom="paragraph">
                  <wp:posOffset>2385060</wp:posOffset>
                </wp:positionV>
                <wp:extent cx="523875" cy="4953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81139A" w:rsidP="008113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850E" id="矩形 18" o:spid="_x0000_s1035" style="position:absolute;margin-left:119.25pt;margin-top:187.8pt;width:41.2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" fillcolor="white [3201]" strokecolor="#70ad47 [3209]" strokeweight="1pt">
                <v:textbox>
                  <w:txbxContent>
                    <w:p w:rsidR="0081139A" w:rsidRDefault="0081139A" w:rsidP="008113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留言</w:t>
                      </w:r>
                    </w:p>
                  </w:txbxContent>
                </v:textbox>
              </v:rect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1AA383" wp14:editId="02FFCE15">
                <wp:simplePos x="0" y="0"/>
                <wp:positionH relativeFrom="column">
                  <wp:posOffset>5076825</wp:posOffset>
                </wp:positionH>
                <wp:positionV relativeFrom="paragraph">
                  <wp:posOffset>1870710</wp:posOffset>
                </wp:positionV>
                <wp:extent cx="361950" cy="561975"/>
                <wp:effectExtent l="0" t="0" r="76200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9BD8" id="直接箭头连接符 35" o:spid="_x0000_s1026" type="#_x0000_t32" style="position:absolute;left:0;text-align:left;margin-left:399.75pt;margin-top:147.3pt;width:28.5pt;height:4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FA1DA4" wp14:editId="384FD0A7">
                <wp:simplePos x="0" y="0"/>
                <wp:positionH relativeFrom="column">
                  <wp:posOffset>3962400</wp:posOffset>
                </wp:positionH>
                <wp:positionV relativeFrom="paragraph">
                  <wp:posOffset>1842135</wp:posOffset>
                </wp:positionV>
                <wp:extent cx="1085850" cy="542925"/>
                <wp:effectExtent l="38100" t="0" r="19050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6E0B1" id="直接箭头连接符 33" o:spid="_x0000_s1026" type="#_x0000_t32" style="position:absolute;left:0;text-align:left;margin-left:312pt;margin-top:145.05pt;width:85.5pt;height:42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0479B9" wp14:editId="6BBE8CFD">
                <wp:simplePos x="0" y="0"/>
                <wp:positionH relativeFrom="column">
                  <wp:posOffset>5229225</wp:posOffset>
                </wp:positionH>
                <wp:positionV relativeFrom="paragraph">
                  <wp:posOffset>1089660</wp:posOffset>
                </wp:positionV>
                <wp:extent cx="19050" cy="390525"/>
                <wp:effectExtent l="76200" t="0" r="57150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6F0A7" id="直接箭头连接符 32" o:spid="_x0000_s1026" type="#_x0000_t32" style="position:absolute;left:0;text-align:left;margin-left:411.75pt;margin-top:85.8pt;width:1.5pt;height:30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33BD80" wp14:editId="43F98714">
                <wp:simplePos x="0" y="0"/>
                <wp:positionH relativeFrom="column">
                  <wp:posOffset>2657475</wp:posOffset>
                </wp:positionH>
                <wp:positionV relativeFrom="paragraph">
                  <wp:posOffset>1165860</wp:posOffset>
                </wp:positionV>
                <wp:extent cx="485775" cy="333375"/>
                <wp:effectExtent l="0" t="0" r="66675" b="476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CE7EC" id="直接箭头连接符 31" o:spid="_x0000_s1026" type="#_x0000_t32" style="position:absolute;left:0;text-align:left;margin-left:209.25pt;margin-top:91.8pt;width:38.2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BFF137" wp14:editId="1C95BADA">
                <wp:simplePos x="0" y="0"/>
                <wp:positionH relativeFrom="column">
                  <wp:posOffset>2047875</wp:posOffset>
                </wp:positionH>
                <wp:positionV relativeFrom="paragraph">
                  <wp:posOffset>1146810</wp:posOffset>
                </wp:positionV>
                <wp:extent cx="581025" cy="295275"/>
                <wp:effectExtent l="38100" t="0" r="28575" b="476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762AE" id="直接箭头连接符 30" o:spid="_x0000_s1026" type="#_x0000_t32" style="position:absolute;left:0;text-align:left;margin-left:161.25pt;margin-top:90.3pt;width:45.75pt;height:23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2DF7F1" wp14:editId="798D9B9C">
                <wp:simplePos x="0" y="0"/>
                <wp:positionH relativeFrom="column">
                  <wp:posOffset>-552450</wp:posOffset>
                </wp:positionH>
                <wp:positionV relativeFrom="paragraph">
                  <wp:posOffset>1861185</wp:posOffset>
                </wp:positionV>
                <wp:extent cx="1447800" cy="552450"/>
                <wp:effectExtent l="38100" t="0" r="1905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0B9D0" id="直接箭头连接符 29" o:spid="_x0000_s1026" type="#_x0000_t32" style="position:absolute;left:0;text-align:left;margin-left:-43.5pt;margin-top:146.55pt;width:114pt;height:43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979F51" wp14:editId="7BC7B2C6">
                <wp:simplePos x="0" y="0"/>
                <wp:positionH relativeFrom="column">
                  <wp:posOffset>123825</wp:posOffset>
                </wp:positionH>
                <wp:positionV relativeFrom="paragraph">
                  <wp:posOffset>1813559</wp:posOffset>
                </wp:positionV>
                <wp:extent cx="790575" cy="47625"/>
                <wp:effectExtent l="0" t="57150" r="28575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6CC8" id="直接箭头连接符 24" o:spid="_x0000_s1026" type="#_x0000_t32" style="position:absolute;left:0;text-align:left;margin-left:9.75pt;margin-top:142.8pt;width:62.25pt;height:3.7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2259A8" wp14:editId="3BD64218">
                <wp:simplePos x="0" y="0"/>
                <wp:positionH relativeFrom="column">
                  <wp:posOffset>133350</wp:posOffset>
                </wp:positionH>
                <wp:positionV relativeFrom="paragraph">
                  <wp:posOffset>1480184</wp:posOffset>
                </wp:positionV>
                <wp:extent cx="771525" cy="45719"/>
                <wp:effectExtent l="38100" t="38100" r="28575" b="882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84A7D" id="直接箭头连接符 23" o:spid="_x0000_s1026" type="#_x0000_t32" style="position:absolute;left:0;text-align:left;margin-left:10.5pt;margin-top:116.55pt;width:60.7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2782C" wp14:editId="4AB90793">
                <wp:simplePos x="0" y="0"/>
                <wp:positionH relativeFrom="column">
                  <wp:posOffset>828675</wp:posOffset>
                </wp:positionH>
                <wp:positionV relativeFrom="paragraph">
                  <wp:posOffset>1156335</wp:posOffset>
                </wp:positionV>
                <wp:extent cx="85725" cy="295275"/>
                <wp:effectExtent l="0" t="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CA3C" id="直接箭头连接符 22" o:spid="_x0000_s1026" type="#_x0000_t32" style="position:absolute;left:0;text-align:left;margin-left:65.25pt;margin-top:91.05pt;width:6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647934" wp14:editId="248AA1D3">
                <wp:simplePos x="0" y="0"/>
                <wp:positionH relativeFrom="column">
                  <wp:posOffset>2628900</wp:posOffset>
                </wp:positionH>
                <wp:positionV relativeFrom="paragraph">
                  <wp:posOffset>213360</wp:posOffset>
                </wp:positionV>
                <wp:extent cx="2190750" cy="504825"/>
                <wp:effectExtent l="0" t="0" r="76200" b="857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0A4DE" id="直接箭头连接符 21" o:spid="_x0000_s1026" type="#_x0000_t32" style="position:absolute;left:0;text-align:left;margin-left:207pt;margin-top:16.8pt;width:172.5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EDEA3" wp14:editId="395FFBE4">
                <wp:simplePos x="0" y="0"/>
                <wp:positionH relativeFrom="column">
                  <wp:posOffset>2590800</wp:posOffset>
                </wp:positionH>
                <wp:positionV relativeFrom="paragraph">
                  <wp:posOffset>213360</wp:posOffset>
                </wp:positionV>
                <wp:extent cx="38100" cy="600075"/>
                <wp:effectExtent l="381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4DE22" id="直接箭头连接符 20" o:spid="_x0000_s1026" type="#_x0000_t32" style="position:absolute;left:0;text-align:left;margin-left:204pt;margin-top:16.8pt;width:3pt;height:4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F2A3A" wp14:editId="2213C917">
                <wp:simplePos x="0" y="0"/>
                <wp:positionH relativeFrom="column">
                  <wp:posOffset>819150</wp:posOffset>
                </wp:positionH>
                <wp:positionV relativeFrom="paragraph">
                  <wp:posOffset>213360</wp:posOffset>
                </wp:positionV>
                <wp:extent cx="1771650" cy="561975"/>
                <wp:effectExtent l="38100" t="0" r="19050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3CFB9" id="直接箭头连接符 19" o:spid="_x0000_s1026" type="#_x0000_t32" style="position:absolute;left:0;text-align:left;margin-left:64.5pt;margin-top:16.8pt;width:139.5pt;height:44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C94A5" wp14:editId="717F7334">
                <wp:simplePos x="0" y="0"/>
                <wp:positionH relativeFrom="column">
                  <wp:posOffset>3057525</wp:posOffset>
                </wp:positionH>
                <wp:positionV relativeFrom="paragraph">
                  <wp:posOffset>1460500</wp:posOffset>
                </wp:positionV>
                <wp:extent cx="628650" cy="3905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011AA3" w:rsidP="008113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</w:t>
                            </w:r>
                            <w:r w:rsidR="0081139A">
                              <w:rPr>
                                <w:rFonts w:hint="eastAsia"/>
                              </w:rPr>
                              <w:t>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C94A5" id="矩形 9" o:spid="_x0000_s1036" style="position:absolute;margin-left:240.75pt;margin-top:115pt;width:49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" fillcolor="white [3201]" strokecolor="#70ad47 [3209]" strokeweight="1pt">
                <v:textbox>
                  <w:txbxContent>
                    <w:p w:rsidR="0081139A" w:rsidRDefault="00011AA3" w:rsidP="008113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</w:t>
                      </w:r>
                      <w:r w:rsidR="0081139A">
                        <w:rPr>
                          <w:rFonts w:hint="eastAsia"/>
                        </w:rPr>
                        <w:t>书</w:t>
                      </w:r>
                    </w:p>
                  </w:txbxContent>
                </v:textbox>
              </v:rect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375FF" wp14:editId="058284E4">
                <wp:simplePos x="0" y="0"/>
                <wp:positionH relativeFrom="column">
                  <wp:posOffset>4819650</wp:posOffset>
                </wp:positionH>
                <wp:positionV relativeFrom="paragraph">
                  <wp:posOffset>1461135</wp:posOffset>
                </wp:positionV>
                <wp:extent cx="685800" cy="3905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81139A" w:rsidP="008113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375FF" id="矩形 7" o:spid="_x0000_s1036" style="position:absolute;margin-left:379.5pt;margin-top:115.05pt;width:54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" fillcolor="white [3201]" strokecolor="#70ad47 [3209]" strokeweight="1pt">
                <v:textbox>
                  <w:txbxContent>
                    <w:p w:rsidR="0081139A" w:rsidRDefault="0081139A" w:rsidP="008113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30DCB7" wp14:editId="1C905A09">
                <wp:simplePos x="0" y="0"/>
                <wp:positionH relativeFrom="column">
                  <wp:posOffset>1952625</wp:posOffset>
                </wp:positionH>
                <wp:positionV relativeFrom="paragraph">
                  <wp:posOffset>1461135</wp:posOffset>
                </wp:positionV>
                <wp:extent cx="666750" cy="3810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011AA3" w:rsidP="008113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还</w:t>
                            </w:r>
                            <w:r w:rsidR="0081139A">
                              <w:rPr>
                                <w:rFonts w:hint="eastAsia"/>
                              </w:rPr>
                              <w:t>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0DCB7" id="矩形 8" o:spid="_x0000_s1038" style="position:absolute;margin-left:153.75pt;margin-top:115.05pt;width:52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" fillcolor="white [3201]" strokecolor="#70ad47 [3209]" strokeweight="1pt">
                <v:textbox>
                  <w:txbxContent>
                    <w:p w:rsidR="0081139A" w:rsidRDefault="00011AA3" w:rsidP="008113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还</w:t>
                      </w:r>
                      <w:r w:rsidR="0081139A">
                        <w:rPr>
                          <w:rFonts w:hint="eastAsia"/>
                        </w:rPr>
                        <w:t>书</w:t>
                      </w:r>
                    </w:p>
                  </w:txbxContent>
                </v:textbox>
              </v:rect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AC0FE" wp14:editId="2B2AB32E">
                <wp:simplePos x="0" y="0"/>
                <wp:positionH relativeFrom="column">
                  <wp:posOffset>2018665</wp:posOffset>
                </wp:positionH>
                <wp:positionV relativeFrom="paragraph">
                  <wp:posOffset>813435</wp:posOffset>
                </wp:positionV>
                <wp:extent cx="1209675" cy="3429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81139A" w:rsidP="008113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借书</w:t>
                            </w:r>
                            <w:r>
                              <w:t>，还书模块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C0FE" id="矩形 4" o:spid="_x0000_s1038" style="position:absolute;margin-left:158.95pt;margin-top:64.05pt;width:95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" fillcolor="white [3201]" strokecolor="#70ad47 [3209]" strokeweight="1pt">
                <v:textbox>
                  <w:txbxContent>
                    <w:p w:rsidR="0081139A" w:rsidRDefault="0081139A" w:rsidP="008113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借书</w:t>
                      </w:r>
                      <w:r>
                        <w:t>，还书模块</w:t>
                      </w:r>
                    </w:p>
                  </w:txbxContent>
                </v:textbox>
              </v:rect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8BC90" wp14:editId="55D6936A">
                <wp:simplePos x="0" y="0"/>
                <wp:positionH relativeFrom="margin">
                  <wp:align>right</wp:align>
                </wp:positionH>
                <wp:positionV relativeFrom="paragraph">
                  <wp:posOffset>718185</wp:posOffset>
                </wp:positionV>
                <wp:extent cx="91440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81139A" w:rsidP="008113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8BC90" id="矩形 3" o:spid="_x0000_s1039" style="position:absolute;margin-left:20.8pt;margin-top:56.55pt;width:1in;height:30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" fillcolor="white [3201]" strokecolor="#70ad47 [3209]" strokeweight="1pt">
                <v:textbox>
                  <w:txbxContent>
                    <w:p w:rsidR="0081139A" w:rsidRDefault="0081139A" w:rsidP="008113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</w:t>
                      </w:r>
                      <w:r>
                        <w:t>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21EB4" wp14:editId="34C0A706">
                <wp:simplePos x="0" y="0"/>
                <wp:positionH relativeFrom="column">
                  <wp:posOffset>885825</wp:posOffset>
                </wp:positionH>
                <wp:positionV relativeFrom="paragraph">
                  <wp:posOffset>1451610</wp:posOffset>
                </wp:positionV>
                <wp:extent cx="542925" cy="4381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81139A" w:rsidP="008113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21EB4" id="矩形 5" o:spid="_x0000_s1040" style="position:absolute;margin-left:69.75pt;margin-top:114.3pt;width:42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" fillcolor="white [3201]" strokecolor="#70ad47 [3209]" strokeweight="1pt">
                <v:textbox>
                  <w:txbxContent>
                    <w:p w:rsidR="0081139A" w:rsidRDefault="0081139A" w:rsidP="008113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D45D88" wp14:editId="371507C5">
                <wp:simplePos x="0" y="0"/>
                <wp:positionH relativeFrom="column">
                  <wp:posOffset>-400050</wp:posOffset>
                </wp:positionH>
                <wp:positionV relativeFrom="paragraph">
                  <wp:posOffset>1470660</wp:posOffset>
                </wp:positionV>
                <wp:extent cx="533400" cy="4286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81139A" w:rsidP="008113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45D88" id="矩形 6" o:spid="_x0000_s1041" style="position:absolute;margin-left:-31.5pt;margin-top:115.8pt;width:42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" fillcolor="white [3201]" strokecolor="#70ad47 [3209]" strokeweight="1pt">
                <v:textbox>
                  <w:txbxContent>
                    <w:p w:rsidR="0081139A" w:rsidRDefault="0081139A" w:rsidP="008113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 w:rsidR="0081139A">
        <w:rPr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7D07B" wp14:editId="3E65D633">
                <wp:simplePos x="0" y="0"/>
                <wp:positionH relativeFrom="column">
                  <wp:posOffset>-57150</wp:posOffset>
                </wp:positionH>
                <wp:positionV relativeFrom="paragraph">
                  <wp:posOffset>756285</wp:posOffset>
                </wp:positionV>
                <wp:extent cx="914400" cy="4191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9A" w:rsidRDefault="0081139A" w:rsidP="0081139A">
                            <w:pPr>
                              <w:jc w:val="center"/>
                            </w:pPr>
                            <w:r>
                              <w:t>用户模块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7D07B" id="矩形 2" o:spid="_x0000_s1042" style="position:absolute;margin-left:-4.5pt;margin-top:59.55pt;width:1in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" fillcolor="white [3201]" strokecolor="#70ad47 [3209]" strokeweight="1pt">
                <v:textbox>
                  <w:txbxContent>
                    <w:p w:rsidR="0081139A" w:rsidRDefault="0081139A" w:rsidP="008113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用户模块</w:t>
                      </w:r>
                    </w:p>
                  </w:txbxContent>
                </v:textbox>
              </v:rect>
            </w:pict>
          </mc:Fallback>
        </mc:AlternateContent>
      </w:r>
      <w:r w:rsidR="0081139A">
        <w:rPr>
          <w:b/>
          <w:i/>
          <w:sz w:val="44"/>
          <w:szCs w:val="44"/>
        </w:rPr>
        <w:br w:type="page"/>
      </w:r>
    </w:p>
    <w:p w:rsidR="00535B68" w:rsidRDefault="00535B68" w:rsidP="00535B68">
      <w:pPr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lastRenderedPageBreak/>
        <w:t>2.</w:t>
      </w:r>
      <w:r w:rsidRPr="008621DD">
        <w:rPr>
          <w:rFonts w:hint="eastAsia"/>
          <w:b/>
          <w:i/>
          <w:sz w:val="44"/>
          <w:szCs w:val="44"/>
        </w:rPr>
        <w:t>数据库设计</w:t>
      </w:r>
      <w:r>
        <w:rPr>
          <w:rFonts w:hint="eastAsia"/>
          <w:b/>
          <w:i/>
          <w:sz w:val="44"/>
          <w:szCs w:val="44"/>
        </w:rPr>
        <w:tab/>
      </w:r>
    </w:p>
    <w:p w:rsidR="006A55AF" w:rsidRDefault="006A55AF" w:rsidP="00535B68">
      <w:pPr>
        <w:rPr>
          <w:b/>
          <w:i/>
          <w:sz w:val="44"/>
          <w:szCs w:val="44"/>
        </w:rPr>
      </w:pPr>
    </w:p>
    <w:p w:rsidR="00151116" w:rsidRDefault="00D50EEA" w:rsidP="00535B68">
      <w:pPr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（</w:t>
      </w:r>
      <w:r>
        <w:rPr>
          <w:rFonts w:hint="eastAsia"/>
          <w:b/>
          <w:i/>
          <w:sz w:val="44"/>
          <w:szCs w:val="44"/>
        </w:rPr>
        <w:t>1</w:t>
      </w:r>
      <w:r>
        <w:rPr>
          <w:rFonts w:hint="eastAsia"/>
          <w:b/>
          <w:i/>
          <w:sz w:val="44"/>
          <w:szCs w:val="44"/>
        </w:rPr>
        <w:t>）</w:t>
      </w:r>
      <w:r w:rsidR="00151116">
        <w:rPr>
          <w:rFonts w:hint="eastAsia"/>
          <w:b/>
          <w:i/>
          <w:sz w:val="44"/>
          <w:szCs w:val="44"/>
        </w:rPr>
        <w:t>五大表格基本表</w:t>
      </w:r>
    </w:p>
    <w:p w:rsidR="006A55AF" w:rsidRPr="00BC7CED" w:rsidRDefault="006A55AF" w:rsidP="00535B68">
      <w:pPr>
        <w:rPr>
          <w:rFonts w:hint="eastAsia"/>
          <w:b/>
          <w:i/>
          <w:sz w:val="44"/>
          <w:szCs w:val="44"/>
        </w:rPr>
      </w:pPr>
    </w:p>
    <w:p w:rsidR="00A058E0" w:rsidRDefault="00A058E0" w:rsidP="00F133D6">
      <w:pPr>
        <w:widowControl/>
        <w:jc w:val="left"/>
        <w:rPr>
          <w:b/>
          <w:i/>
          <w:sz w:val="44"/>
          <w:szCs w:val="44"/>
        </w:rPr>
      </w:pPr>
      <w:r w:rsidRPr="00A058E0">
        <w:rPr>
          <w:b/>
          <w:i/>
          <w:noProof/>
          <w:sz w:val="44"/>
          <w:szCs w:val="44"/>
        </w:rPr>
        <w:drawing>
          <wp:inline distT="0" distB="0" distL="0" distR="0">
            <wp:extent cx="5731510" cy="2576342"/>
            <wp:effectExtent l="0" t="0" r="2540" b="0"/>
            <wp:docPr id="49" name="图片 49" descr="C:\Users\zbs\Documents\Tencent Files\2685054765\FileRecv\MobileFile\{@6J@G](NS72{$AEY$}1{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bs\Documents\Tencent Files\2685054765\FileRecv\MobileFile\{@6J@G](NS72{$AEY$}1{B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61" w:rsidRDefault="00A26861" w:rsidP="00F133D6">
      <w:pPr>
        <w:widowControl/>
        <w:jc w:val="left"/>
        <w:rPr>
          <w:b/>
          <w:i/>
          <w:sz w:val="44"/>
          <w:szCs w:val="44"/>
        </w:rPr>
      </w:pPr>
      <w:r w:rsidRPr="00151116">
        <w:rPr>
          <w:b/>
          <w:i/>
          <w:noProof/>
          <w:sz w:val="44"/>
          <w:szCs w:val="44"/>
        </w:rPr>
        <w:drawing>
          <wp:inline distT="0" distB="0" distL="0" distR="0" wp14:anchorId="4C7CCF26" wp14:editId="6B23C310">
            <wp:extent cx="5731510" cy="3122930"/>
            <wp:effectExtent l="0" t="0" r="2540" b="1270"/>
            <wp:docPr id="51" name="图片 51" descr="C:\Users\zbs\Documents\Tencent Files\2685054765\FileRecv\MobileFile\PDZFPHPD[_928K5VY{BYO7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bs\Documents\Tencent Files\2685054765\FileRecv\MobileFile\PDZFPHPD[_928K5VY{BYO7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61" w:rsidRDefault="00A26861">
      <w:pPr>
        <w:widowControl/>
        <w:jc w:val="left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br w:type="page"/>
      </w:r>
    </w:p>
    <w:p w:rsidR="00A26861" w:rsidRDefault="00A26861" w:rsidP="00F133D6">
      <w:pPr>
        <w:widowControl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lastRenderedPageBreak/>
        <w:t>（</w:t>
      </w:r>
      <w:r>
        <w:rPr>
          <w:rFonts w:hint="eastAsia"/>
          <w:b/>
          <w:i/>
          <w:sz w:val="44"/>
          <w:szCs w:val="44"/>
        </w:rPr>
        <w:t>2</w:t>
      </w:r>
      <w:r>
        <w:rPr>
          <w:rFonts w:hint="eastAsia"/>
          <w:b/>
          <w:i/>
          <w:sz w:val="44"/>
          <w:szCs w:val="44"/>
        </w:rPr>
        <w:t>）一个数据关系图</w:t>
      </w:r>
    </w:p>
    <w:p w:rsidR="00A26861" w:rsidRDefault="00A26861" w:rsidP="00F133D6">
      <w:pPr>
        <w:widowControl/>
        <w:jc w:val="left"/>
        <w:rPr>
          <w:rFonts w:hint="eastAsia"/>
          <w:b/>
          <w:i/>
          <w:sz w:val="44"/>
          <w:szCs w:val="44"/>
        </w:rPr>
      </w:pPr>
      <w:r w:rsidRPr="00A058E0">
        <w:rPr>
          <w:b/>
          <w:i/>
          <w:noProof/>
          <w:sz w:val="44"/>
          <w:szCs w:val="44"/>
        </w:rPr>
        <w:drawing>
          <wp:inline distT="0" distB="0" distL="0" distR="0" wp14:anchorId="7B6938A7" wp14:editId="0EAF6312">
            <wp:extent cx="5731510" cy="2576195"/>
            <wp:effectExtent l="0" t="0" r="2540" b="0"/>
            <wp:docPr id="53" name="图片 53" descr="C:\Users\zbs\Documents\Tencent Files\2685054765\FileRecv\MobileFile\{@6J@G](NS72{$AEY$}1{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bs\Documents\Tencent Files\2685054765\FileRecv\MobileFile\{@6J@G](NS72{$AEY$}1{B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61" w:rsidRDefault="00A26861" w:rsidP="00F133D6">
      <w:pPr>
        <w:widowControl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（</w:t>
      </w:r>
      <w:r>
        <w:rPr>
          <w:rFonts w:hint="eastAsia"/>
          <w:b/>
          <w:i/>
          <w:sz w:val="44"/>
          <w:szCs w:val="44"/>
        </w:rPr>
        <w:t>3</w:t>
      </w:r>
      <w:r>
        <w:rPr>
          <w:rFonts w:hint="eastAsia"/>
          <w:b/>
          <w:i/>
          <w:sz w:val="44"/>
          <w:szCs w:val="44"/>
        </w:rPr>
        <w:t>）</w:t>
      </w:r>
      <w:r w:rsidR="007C568C">
        <w:rPr>
          <w:rFonts w:hint="eastAsia"/>
          <w:b/>
          <w:i/>
          <w:sz w:val="44"/>
          <w:szCs w:val="44"/>
        </w:rPr>
        <w:t>2</w:t>
      </w:r>
      <w:r w:rsidR="007C568C">
        <w:rPr>
          <w:rFonts w:hint="eastAsia"/>
          <w:b/>
          <w:i/>
          <w:sz w:val="44"/>
          <w:szCs w:val="44"/>
        </w:rPr>
        <w:t>个虚拟视图</w:t>
      </w:r>
    </w:p>
    <w:p w:rsidR="006A55AF" w:rsidRDefault="006A55AF" w:rsidP="00F133D6">
      <w:pPr>
        <w:widowControl/>
        <w:jc w:val="left"/>
        <w:rPr>
          <w:b/>
          <w:i/>
          <w:sz w:val="44"/>
          <w:szCs w:val="44"/>
        </w:rPr>
      </w:pPr>
      <w:r w:rsidRPr="006A55AF">
        <w:rPr>
          <w:b/>
          <w:i/>
          <w:noProof/>
          <w:sz w:val="44"/>
          <w:szCs w:val="44"/>
        </w:rPr>
        <w:drawing>
          <wp:inline distT="0" distB="0" distL="0" distR="0">
            <wp:extent cx="3962400" cy="1990725"/>
            <wp:effectExtent l="0" t="0" r="0" b="9525"/>
            <wp:docPr id="54" name="图片 54" descr="C:\Users\zbs\Documents\Tencent Files\2685054765\FileRecv\MobileFile\T_]DK9$P6J7T@S`I4D]%6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bs\Documents\Tencent Files\2685054765\FileRecv\MobileFile\T_]DK9$P6J7T@S`I4D]%6K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5AF" w:rsidRDefault="006A55AF" w:rsidP="00F133D6">
      <w:pPr>
        <w:widowControl/>
        <w:jc w:val="left"/>
        <w:rPr>
          <w:rFonts w:hint="eastAsia"/>
          <w:b/>
          <w:i/>
          <w:sz w:val="44"/>
          <w:szCs w:val="44"/>
        </w:rPr>
      </w:pPr>
      <w:r w:rsidRPr="006A55AF">
        <w:rPr>
          <w:b/>
          <w:i/>
          <w:noProof/>
          <w:sz w:val="44"/>
          <w:szCs w:val="44"/>
        </w:rPr>
        <w:drawing>
          <wp:inline distT="0" distB="0" distL="0" distR="0">
            <wp:extent cx="3505200" cy="2066925"/>
            <wp:effectExtent l="0" t="0" r="0" b="9525"/>
            <wp:docPr id="55" name="图片 55" descr="C:\Users\zbs\Documents\Tencent Files\2685054765\FileRecv\MobileFile\T20V)OV4]ME`NNQB(M}S0%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bs\Documents\Tencent Files\2685054765\FileRecv\MobileFile\T20V)OV4]ME`NNQB(M}S0%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61" w:rsidRDefault="00A26861">
      <w:pPr>
        <w:widowControl/>
        <w:jc w:val="left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br w:type="page"/>
      </w:r>
    </w:p>
    <w:p w:rsidR="008621DD" w:rsidRDefault="001B3FBA" w:rsidP="00F133D6">
      <w:pPr>
        <w:widowControl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lastRenderedPageBreak/>
        <w:t>（</w:t>
      </w:r>
      <w:r w:rsidRPr="001B3FBA">
        <w:rPr>
          <w:rFonts w:hint="eastAsia"/>
          <w:b/>
          <w:i/>
          <w:color w:val="70AD47" w:themeColor="accent6"/>
          <w:sz w:val="44"/>
          <w:szCs w:val="44"/>
        </w:rPr>
        <w:t>所有表格都支持下拉框分类模糊搜索功能和分页功能</w:t>
      </w:r>
      <w:r>
        <w:rPr>
          <w:rFonts w:hint="eastAsia"/>
          <w:b/>
          <w:i/>
          <w:sz w:val="44"/>
          <w:szCs w:val="44"/>
        </w:rPr>
        <w:t>）</w:t>
      </w:r>
    </w:p>
    <w:p w:rsidR="00A26861" w:rsidRDefault="00A26861" w:rsidP="00A6234E">
      <w:pPr>
        <w:rPr>
          <w:b/>
          <w:i/>
          <w:sz w:val="44"/>
          <w:szCs w:val="44"/>
        </w:rPr>
      </w:pPr>
    </w:p>
    <w:p w:rsidR="00F133D6" w:rsidRDefault="009433AB" w:rsidP="00A6234E">
      <w:pPr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3</w:t>
      </w:r>
      <w:r>
        <w:rPr>
          <w:rFonts w:hint="eastAsia"/>
          <w:b/>
          <w:i/>
          <w:sz w:val="44"/>
          <w:szCs w:val="44"/>
        </w:rPr>
        <w:t>．用户登录</w:t>
      </w:r>
      <w:r w:rsidR="00BE3130">
        <w:rPr>
          <w:rFonts w:hint="eastAsia"/>
          <w:b/>
          <w:i/>
          <w:sz w:val="44"/>
          <w:szCs w:val="44"/>
        </w:rPr>
        <w:t>注册</w:t>
      </w:r>
      <w:r>
        <w:rPr>
          <w:rFonts w:hint="eastAsia"/>
          <w:b/>
          <w:i/>
          <w:sz w:val="44"/>
          <w:szCs w:val="44"/>
        </w:rPr>
        <w:t>系统</w:t>
      </w:r>
    </w:p>
    <w:p w:rsidR="002E7C38" w:rsidRDefault="002E7C38" w:rsidP="00A6234E">
      <w:pPr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Common</w:t>
      </w:r>
      <w:r>
        <w:rPr>
          <w:rFonts w:hint="eastAsia"/>
          <w:b/>
          <w:i/>
          <w:sz w:val="44"/>
          <w:szCs w:val="44"/>
        </w:rPr>
        <w:t>文件夹</w:t>
      </w:r>
    </w:p>
    <w:p w:rsidR="009433AB" w:rsidRDefault="009433AB" w:rsidP="00A6234E">
      <w:pPr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（</w:t>
      </w:r>
      <w:r>
        <w:rPr>
          <w:rFonts w:hint="eastAsia"/>
          <w:b/>
          <w:i/>
          <w:sz w:val="44"/>
          <w:szCs w:val="44"/>
        </w:rPr>
        <w:t>1</w:t>
      </w:r>
      <w:r>
        <w:rPr>
          <w:rFonts w:hint="eastAsia"/>
          <w:b/>
          <w:i/>
          <w:sz w:val="44"/>
          <w:szCs w:val="44"/>
        </w:rPr>
        <w:t>）登录</w:t>
      </w:r>
      <w:r>
        <w:rPr>
          <w:rFonts w:hint="eastAsia"/>
          <w:b/>
          <w:i/>
          <w:sz w:val="44"/>
          <w:szCs w:val="44"/>
        </w:rPr>
        <w:t xml:space="preserve"> </w:t>
      </w:r>
      <w:r w:rsidR="003122E5">
        <w:rPr>
          <w:rFonts w:hint="eastAsia"/>
          <w:b/>
          <w:i/>
          <w:sz w:val="44"/>
          <w:szCs w:val="44"/>
        </w:rPr>
        <w:t>login</w:t>
      </w:r>
      <w:r w:rsidR="003122E5">
        <w:rPr>
          <w:b/>
          <w:i/>
          <w:sz w:val="44"/>
          <w:szCs w:val="44"/>
        </w:rPr>
        <w:t>.aspx</w:t>
      </w:r>
    </w:p>
    <w:p w:rsidR="009433AB" w:rsidRDefault="009433AB" w:rsidP="009433AB">
      <w:pPr>
        <w:ind w:left="398" w:firstLineChars="100" w:firstLine="442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用户名</w:t>
      </w:r>
      <w:r w:rsidR="00BE3130">
        <w:rPr>
          <w:rFonts w:hint="eastAsia"/>
          <w:b/>
          <w:i/>
          <w:sz w:val="44"/>
          <w:szCs w:val="44"/>
        </w:rPr>
        <w:t>。。。</w:t>
      </w:r>
    </w:p>
    <w:p w:rsidR="009433AB" w:rsidRDefault="009433AB" w:rsidP="009433AB">
      <w:pPr>
        <w:ind w:firstLine="885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密码</w:t>
      </w:r>
      <w:r w:rsidR="00BE3130">
        <w:rPr>
          <w:rFonts w:hint="eastAsia"/>
          <w:b/>
          <w:i/>
          <w:sz w:val="44"/>
          <w:szCs w:val="44"/>
        </w:rPr>
        <w:t>。。。</w:t>
      </w:r>
    </w:p>
    <w:p w:rsidR="009433AB" w:rsidRDefault="009433AB" w:rsidP="009433AB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   </w:t>
      </w:r>
      <w:r>
        <w:rPr>
          <w:rFonts w:hint="eastAsia"/>
          <w:b/>
          <w:i/>
          <w:sz w:val="44"/>
          <w:szCs w:val="44"/>
        </w:rPr>
        <w:t>找回密码（</w:t>
      </w:r>
      <w:r w:rsidR="00BE3130">
        <w:rPr>
          <w:rFonts w:hint="eastAsia"/>
          <w:b/>
          <w:i/>
          <w:sz w:val="44"/>
          <w:szCs w:val="44"/>
        </w:rPr>
        <w:t>发送密码至邮箱</w:t>
      </w:r>
      <w:r>
        <w:rPr>
          <w:rFonts w:hint="eastAsia"/>
          <w:b/>
          <w:i/>
          <w:sz w:val="44"/>
          <w:szCs w:val="44"/>
        </w:rPr>
        <w:t>）</w:t>
      </w:r>
    </w:p>
    <w:p w:rsidR="009433AB" w:rsidRDefault="009433AB" w:rsidP="009433AB">
      <w:pPr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 xml:space="preserve"> </w:t>
      </w:r>
      <w:r>
        <w:rPr>
          <w:b/>
          <w:i/>
          <w:sz w:val="44"/>
          <w:szCs w:val="44"/>
        </w:rPr>
        <w:t xml:space="preserve">  </w:t>
      </w:r>
      <w:r>
        <w:rPr>
          <w:rFonts w:hint="eastAsia"/>
          <w:b/>
          <w:i/>
          <w:sz w:val="44"/>
          <w:szCs w:val="44"/>
        </w:rPr>
        <w:t>注册</w:t>
      </w:r>
    </w:p>
    <w:p w:rsidR="00BE3130" w:rsidRDefault="00BE3130" w:rsidP="009433AB">
      <w:pPr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（</w:t>
      </w:r>
      <w:r>
        <w:rPr>
          <w:rFonts w:hint="eastAsia"/>
          <w:b/>
          <w:i/>
          <w:sz w:val="44"/>
          <w:szCs w:val="44"/>
        </w:rPr>
        <w:t>2</w:t>
      </w:r>
      <w:r>
        <w:rPr>
          <w:rFonts w:hint="eastAsia"/>
          <w:b/>
          <w:i/>
          <w:sz w:val="44"/>
          <w:szCs w:val="44"/>
        </w:rPr>
        <w:t>）注册（非空）</w:t>
      </w:r>
      <w:r w:rsidR="003122E5">
        <w:rPr>
          <w:rFonts w:hint="eastAsia"/>
          <w:b/>
          <w:i/>
          <w:sz w:val="44"/>
          <w:szCs w:val="44"/>
        </w:rPr>
        <w:t>register.aspx</w:t>
      </w:r>
    </w:p>
    <w:p w:rsidR="00BE3130" w:rsidRDefault="00BE3130" w:rsidP="00BE3130">
      <w:pPr>
        <w:ind w:firstLine="885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学号</w:t>
      </w:r>
    </w:p>
    <w:p w:rsidR="00BE3130" w:rsidRDefault="00BE3130" w:rsidP="00BE3130">
      <w:pPr>
        <w:ind w:firstLine="885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用户名</w:t>
      </w:r>
    </w:p>
    <w:p w:rsidR="00BE3130" w:rsidRDefault="00BE3130" w:rsidP="00BE3130">
      <w:pPr>
        <w:ind w:firstLine="885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密码（密码一致）</w:t>
      </w:r>
    </w:p>
    <w:p w:rsidR="00BE3130" w:rsidRDefault="00BE3130" w:rsidP="00BE3130">
      <w:pPr>
        <w:ind w:firstLine="885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确认密码</w:t>
      </w:r>
    </w:p>
    <w:p w:rsidR="00BE3130" w:rsidRDefault="00BE3130" w:rsidP="00BE3130">
      <w:pPr>
        <w:ind w:firstLine="885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QQ</w:t>
      </w:r>
    </w:p>
    <w:p w:rsidR="00BE3130" w:rsidRDefault="00BE3130" w:rsidP="00BE3130">
      <w:pPr>
        <w:ind w:firstLine="885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手机号</w:t>
      </w:r>
    </w:p>
    <w:p w:rsidR="00BE3130" w:rsidRDefault="00BE3130" w:rsidP="00BE3130">
      <w:pPr>
        <w:ind w:firstLine="885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邮箱（邮箱格式）</w:t>
      </w:r>
    </w:p>
    <w:p w:rsidR="00BE3130" w:rsidRDefault="00B73D4D" w:rsidP="00BE3130">
      <w:pPr>
        <w:ind w:firstLine="885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1.</w:t>
      </w:r>
      <w:r w:rsidR="00BE3130">
        <w:rPr>
          <w:rFonts w:hint="eastAsia"/>
          <w:b/>
          <w:i/>
          <w:sz w:val="44"/>
          <w:szCs w:val="44"/>
        </w:rPr>
        <w:t>注册时发送验证码至邮箱（必须获取到才能注册）</w:t>
      </w:r>
    </w:p>
    <w:p w:rsidR="00F133D6" w:rsidRDefault="00F133D6" w:rsidP="006D7594">
      <w:pPr>
        <w:widowControl/>
        <w:jc w:val="left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br w:type="page"/>
      </w:r>
    </w:p>
    <w:p w:rsidR="004605C3" w:rsidRDefault="006D7594" w:rsidP="006D7594">
      <w:pPr>
        <w:widowControl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lastRenderedPageBreak/>
        <w:t>4.</w:t>
      </w:r>
      <w:r w:rsidR="004605C3">
        <w:rPr>
          <w:rFonts w:hint="eastAsia"/>
          <w:b/>
          <w:i/>
          <w:sz w:val="44"/>
          <w:szCs w:val="44"/>
        </w:rPr>
        <w:t>用户主界面</w:t>
      </w:r>
    </w:p>
    <w:p w:rsidR="002E7C38" w:rsidRDefault="002E7C38" w:rsidP="001B3FBA">
      <w:pPr>
        <w:widowControl/>
        <w:ind w:left="840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Common</w:t>
      </w:r>
      <w:r>
        <w:rPr>
          <w:rFonts w:hint="eastAsia"/>
          <w:b/>
          <w:i/>
          <w:sz w:val="44"/>
          <w:szCs w:val="44"/>
        </w:rPr>
        <w:t>文件夹</w:t>
      </w:r>
    </w:p>
    <w:p w:rsidR="004605C3" w:rsidRDefault="004605C3" w:rsidP="001B3FBA">
      <w:pPr>
        <w:widowControl/>
        <w:spacing w:before="240"/>
        <w:ind w:left="420" w:firstLine="420"/>
        <w:jc w:val="left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T</w:t>
      </w:r>
      <w:r>
        <w:rPr>
          <w:rFonts w:hint="eastAsia"/>
          <w:b/>
          <w:i/>
          <w:sz w:val="44"/>
          <w:szCs w:val="44"/>
        </w:rPr>
        <w:t>op</w:t>
      </w:r>
      <w:r>
        <w:rPr>
          <w:b/>
          <w:i/>
          <w:sz w:val="44"/>
          <w:szCs w:val="44"/>
        </w:rPr>
        <w:t>.ascx(</w:t>
      </w:r>
      <w:r>
        <w:rPr>
          <w:rFonts w:hint="eastAsia"/>
          <w:b/>
          <w:i/>
          <w:sz w:val="44"/>
          <w:szCs w:val="44"/>
        </w:rPr>
        <w:t>用户控件</w:t>
      </w:r>
      <w:r>
        <w:rPr>
          <w:b/>
          <w:i/>
          <w:sz w:val="44"/>
          <w:szCs w:val="44"/>
        </w:rPr>
        <w:t>)</w:t>
      </w:r>
    </w:p>
    <w:p w:rsidR="004605C3" w:rsidRDefault="006551D1" w:rsidP="001B3FBA">
      <w:pPr>
        <w:widowControl/>
        <w:spacing w:before="240"/>
        <w:ind w:left="420" w:firstLine="420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顶部图案以及</w:t>
      </w:r>
      <w:r w:rsidR="001B3FBA">
        <w:rPr>
          <w:rFonts w:hint="eastAsia"/>
          <w:b/>
          <w:i/>
          <w:sz w:val="44"/>
          <w:szCs w:val="44"/>
        </w:rPr>
        <w:t>五</w:t>
      </w:r>
      <w:r w:rsidR="004605C3">
        <w:rPr>
          <w:rFonts w:hint="eastAsia"/>
          <w:b/>
          <w:i/>
          <w:sz w:val="44"/>
          <w:szCs w:val="44"/>
        </w:rPr>
        <w:t>个功能按钮</w:t>
      </w:r>
    </w:p>
    <w:p w:rsidR="00B73D4D" w:rsidRPr="00B73D4D" w:rsidRDefault="00B73D4D" w:rsidP="00B73D4D">
      <w:pPr>
        <w:pStyle w:val="a7"/>
        <w:widowControl/>
        <w:numPr>
          <w:ilvl w:val="0"/>
          <w:numId w:val="3"/>
        </w:numPr>
        <w:spacing w:before="240"/>
        <w:ind w:firstLineChars="0"/>
        <w:jc w:val="left"/>
        <w:rPr>
          <w:b/>
          <w:i/>
          <w:sz w:val="44"/>
          <w:szCs w:val="44"/>
        </w:rPr>
      </w:pPr>
      <w:r w:rsidRPr="00B73D4D">
        <w:rPr>
          <w:rFonts w:hint="eastAsia"/>
          <w:b/>
          <w:i/>
          <w:sz w:val="44"/>
          <w:szCs w:val="44"/>
        </w:rPr>
        <w:t>用户可以上传头像</w:t>
      </w:r>
    </w:p>
    <w:p w:rsidR="00B73D4D" w:rsidRPr="00B73D4D" w:rsidRDefault="00B73D4D" w:rsidP="00B73D4D">
      <w:pPr>
        <w:pStyle w:val="a7"/>
        <w:widowControl/>
        <w:numPr>
          <w:ilvl w:val="0"/>
          <w:numId w:val="3"/>
        </w:numPr>
        <w:spacing w:before="240"/>
        <w:ind w:firstLineChars="0"/>
        <w:jc w:val="left"/>
        <w:rPr>
          <w:rFonts w:hint="eastAsia"/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拥有个人头像</w:t>
      </w:r>
    </w:p>
    <w:p w:rsidR="006D7594" w:rsidRDefault="00B73D4D" w:rsidP="001B3FBA">
      <w:pPr>
        <w:widowControl/>
        <w:ind w:left="420" w:firstLine="420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3.</w:t>
      </w:r>
      <w:r w:rsidR="006D7594">
        <w:rPr>
          <w:rFonts w:hint="eastAsia"/>
          <w:b/>
          <w:i/>
          <w:sz w:val="44"/>
          <w:szCs w:val="44"/>
        </w:rPr>
        <w:t>每个页面都含有</w:t>
      </w:r>
      <w:r w:rsidR="00A432EA">
        <w:rPr>
          <w:rFonts w:hint="eastAsia"/>
          <w:b/>
          <w:i/>
          <w:sz w:val="44"/>
          <w:szCs w:val="44"/>
        </w:rPr>
        <w:t>用户当前位置</w:t>
      </w:r>
    </w:p>
    <w:p w:rsidR="00F133D6" w:rsidRDefault="006D7594" w:rsidP="00F133D6">
      <w:pPr>
        <w:widowControl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（</w:t>
      </w:r>
      <w:r>
        <w:rPr>
          <w:rFonts w:hint="eastAsia"/>
          <w:b/>
          <w:i/>
          <w:sz w:val="44"/>
          <w:szCs w:val="44"/>
        </w:rPr>
        <w:t>1</w:t>
      </w:r>
      <w:r>
        <w:rPr>
          <w:rFonts w:hint="eastAsia"/>
          <w:b/>
          <w:i/>
          <w:sz w:val="44"/>
          <w:szCs w:val="44"/>
        </w:rPr>
        <w:t>）我的资料</w:t>
      </w:r>
    </w:p>
    <w:p w:rsidR="00B73D4D" w:rsidRDefault="006D7594" w:rsidP="00B73D4D">
      <w:pPr>
        <w:widowControl/>
        <w:ind w:left="420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 xml:space="preserve">     </w:t>
      </w:r>
      <w:r>
        <w:rPr>
          <w:rFonts w:hint="eastAsia"/>
          <w:b/>
          <w:i/>
          <w:sz w:val="44"/>
          <w:szCs w:val="44"/>
        </w:rPr>
        <w:t>用</w:t>
      </w:r>
      <w:proofErr w:type="spellStart"/>
      <w:r>
        <w:rPr>
          <w:rFonts w:hint="eastAsia"/>
          <w:b/>
          <w:i/>
          <w:sz w:val="44"/>
          <w:szCs w:val="44"/>
        </w:rPr>
        <w:t>gridview</w:t>
      </w:r>
      <w:proofErr w:type="spellEnd"/>
      <w:r>
        <w:rPr>
          <w:rFonts w:hint="eastAsia"/>
          <w:b/>
          <w:i/>
          <w:sz w:val="44"/>
          <w:szCs w:val="44"/>
        </w:rPr>
        <w:t>显示该用户除密码外的所有数据。</w:t>
      </w:r>
    </w:p>
    <w:p w:rsidR="006D7594" w:rsidRDefault="00B73D4D" w:rsidP="001B3FBA">
      <w:pPr>
        <w:widowControl/>
        <w:ind w:firstLine="420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1.</w:t>
      </w:r>
      <w:r w:rsidR="006D7594">
        <w:rPr>
          <w:rFonts w:hint="eastAsia"/>
          <w:b/>
          <w:i/>
          <w:sz w:val="44"/>
          <w:szCs w:val="44"/>
        </w:rPr>
        <w:t>并可</w:t>
      </w:r>
      <w:r w:rsidR="00A432EA">
        <w:rPr>
          <w:rFonts w:hint="eastAsia"/>
          <w:b/>
          <w:i/>
          <w:sz w:val="44"/>
          <w:szCs w:val="44"/>
        </w:rPr>
        <w:t>随意修改</w:t>
      </w:r>
      <w:r w:rsidR="00B33D79">
        <w:rPr>
          <w:rFonts w:hint="eastAsia"/>
          <w:b/>
          <w:i/>
          <w:sz w:val="44"/>
          <w:szCs w:val="44"/>
        </w:rPr>
        <w:t>用户名</w:t>
      </w:r>
      <w:r w:rsidR="00A432EA">
        <w:rPr>
          <w:rFonts w:hint="eastAsia"/>
          <w:b/>
          <w:i/>
          <w:sz w:val="44"/>
          <w:szCs w:val="44"/>
        </w:rPr>
        <w:t>和手机号（控件里包含</w:t>
      </w:r>
      <w:r w:rsidR="00A432EA">
        <w:rPr>
          <w:rFonts w:hint="eastAsia"/>
          <w:b/>
          <w:i/>
          <w:sz w:val="44"/>
          <w:szCs w:val="44"/>
        </w:rPr>
        <w:t>textbox</w:t>
      </w:r>
      <w:r w:rsidR="00A432EA">
        <w:rPr>
          <w:rFonts w:hint="eastAsia"/>
          <w:b/>
          <w:i/>
          <w:sz w:val="44"/>
          <w:szCs w:val="44"/>
        </w:rPr>
        <w:t>子控件）</w:t>
      </w:r>
    </w:p>
    <w:p w:rsidR="00A432EA" w:rsidRDefault="00B73D4D" w:rsidP="001B3FBA">
      <w:pPr>
        <w:widowControl/>
        <w:ind w:firstLine="420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2</w:t>
      </w:r>
      <w:r w:rsidR="00A432EA">
        <w:rPr>
          <w:rFonts w:hint="eastAsia"/>
          <w:b/>
          <w:i/>
          <w:sz w:val="44"/>
          <w:szCs w:val="44"/>
        </w:rPr>
        <w:t>用户名的修改需要验证不能重复</w:t>
      </w:r>
    </w:p>
    <w:p w:rsidR="00A432EA" w:rsidRDefault="00B73D4D" w:rsidP="001B3FBA">
      <w:pPr>
        <w:widowControl/>
        <w:ind w:left="420" w:firstLine="420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3.</w:t>
      </w:r>
      <w:r w:rsidR="00A432EA">
        <w:rPr>
          <w:rFonts w:hint="eastAsia"/>
          <w:b/>
          <w:i/>
          <w:sz w:val="44"/>
          <w:szCs w:val="44"/>
        </w:rPr>
        <w:t>密码和邮箱的修改需要邮箱验证码</w:t>
      </w:r>
    </w:p>
    <w:p w:rsidR="00A432EA" w:rsidRDefault="00A432EA" w:rsidP="00F133D6">
      <w:pPr>
        <w:widowControl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（</w:t>
      </w:r>
      <w:r>
        <w:rPr>
          <w:rFonts w:hint="eastAsia"/>
          <w:b/>
          <w:i/>
          <w:sz w:val="44"/>
          <w:szCs w:val="44"/>
        </w:rPr>
        <w:t>2</w:t>
      </w:r>
      <w:r>
        <w:rPr>
          <w:rFonts w:hint="eastAsia"/>
          <w:b/>
          <w:i/>
          <w:sz w:val="44"/>
          <w:szCs w:val="44"/>
        </w:rPr>
        <w:t>）借阅历史</w:t>
      </w:r>
      <w:r w:rsidR="004605C3">
        <w:rPr>
          <w:rFonts w:hint="eastAsia"/>
          <w:b/>
          <w:i/>
          <w:sz w:val="44"/>
          <w:szCs w:val="44"/>
        </w:rPr>
        <w:t>mybo</w:t>
      </w:r>
      <w:r w:rsidR="004605C3">
        <w:rPr>
          <w:b/>
          <w:i/>
          <w:sz w:val="44"/>
          <w:szCs w:val="44"/>
        </w:rPr>
        <w:t>o</w:t>
      </w:r>
      <w:r w:rsidR="004605C3">
        <w:rPr>
          <w:rFonts w:hint="eastAsia"/>
          <w:b/>
          <w:i/>
          <w:sz w:val="44"/>
          <w:szCs w:val="44"/>
        </w:rPr>
        <w:t>k.aspx</w:t>
      </w:r>
    </w:p>
    <w:p w:rsidR="005D75DA" w:rsidRDefault="00A432EA" w:rsidP="00F133D6">
      <w:pPr>
        <w:widowControl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 xml:space="preserve">  </w:t>
      </w:r>
      <w:r w:rsidR="001B3FBA">
        <w:rPr>
          <w:b/>
          <w:i/>
          <w:sz w:val="44"/>
          <w:szCs w:val="44"/>
        </w:rPr>
        <w:tab/>
      </w:r>
      <w:r w:rsidR="00B73D4D">
        <w:rPr>
          <w:rFonts w:hint="eastAsia"/>
          <w:b/>
          <w:i/>
          <w:sz w:val="44"/>
          <w:szCs w:val="44"/>
        </w:rPr>
        <w:t>1.</w:t>
      </w:r>
      <w:r>
        <w:rPr>
          <w:rFonts w:hint="eastAsia"/>
          <w:b/>
          <w:i/>
          <w:sz w:val="44"/>
          <w:szCs w:val="44"/>
        </w:rPr>
        <w:t>用</w:t>
      </w:r>
      <w:proofErr w:type="spellStart"/>
      <w:r>
        <w:rPr>
          <w:rFonts w:hint="eastAsia"/>
          <w:b/>
          <w:i/>
          <w:sz w:val="44"/>
          <w:szCs w:val="44"/>
        </w:rPr>
        <w:t>gridview</w:t>
      </w:r>
      <w:proofErr w:type="spellEnd"/>
      <w:r>
        <w:rPr>
          <w:rFonts w:hint="eastAsia"/>
          <w:b/>
          <w:i/>
          <w:sz w:val="44"/>
          <w:szCs w:val="44"/>
        </w:rPr>
        <w:t>显示该用户的所借书籍以及借阅剩余日期</w:t>
      </w:r>
    </w:p>
    <w:p w:rsidR="00A432EA" w:rsidRDefault="00B73D4D" w:rsidP="001B3FBA">
      <w:pPr>
        <w:widowControl/>
        <w:ind w:left="398" w:firstLineChars="100" w:firstLine="442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2.</w:t>
      </w:r>
      <w:r w:rsidR="005D75DA">
        <w:rPr>
          <w:rFonts w:hint="eastAsia"/>
          <w:b/>
          <w:i/>
          <w:sz w:val="44"/>
          <w:szCs w:val="44"/>
        </w:rPr>
        <w:t>不支持续借功能</w:t>
      </w:r>
    </w:p>
    <w:p w:rsidR="005D75DA" w:rsidRDefault="00B73D4D" w:rsidP="001B3FBA">
      <w:pPr>
        <w:widowControl/>
        <w:ind w:left="398" w:firstLineChars="100" w:firstLine="442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3.</w:t>
      </w:r>
      <w:r w:rsidR="005D75DA">
        <w:rPr>
          <w:rFonts w:hint="eastAsia"/>
          <w:b/>
          <w:i/>
          <w:sz w:val="44"/>
          <w:szCs w:val="44"/>
        </w:rPr>
        <w:t>支持对所借书籍的留言功能</w:t>
      </w:r>
    </w:p>
    <w:p w:rsidR="005D75DA" w:rsidRDefault="005D75DA" w:rsidP="00F133D6">
      <w:pPr>
        <w:widowControl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（</w:t>
      </w:r>
      <w:r>
        <w:rPr>
          <w:rFonts w:hint="eastAsia"/>
          <w:b/>
          <w:i/>
          <w:sz w:val="44"/>
          <w:szCs w:val="44"/>
        </w:rPr>
        <w:t>3</w:t>
      </w:r>
      <w:r>
        <w:rPr>
          <w:rFonts w:hint="eastAsia"/>
          <w:b/>
          <w:i/>
          <w:sz w:val="44"/>
          <w:szCs w:val="44"/>
        </w:rPr>
        <w:t>）书籍查询</w:t>
      </w:r>
      <w:r w:rsidR="004E0D2D">
        <w:rPr>
          <w:rFonts w:hint="eastAsia"/>
          <w:b/>
          <w:i/>
          <w:sz w:val="44"/>
          <w:szCs w:val="44"/>
        </w:rPr>
        <w:t>book.aspx</w:t>
      </w:r>
    </w:p>
    <w:p w:rsidR="005D75DA" w:rsidRDefault="005D75DA" w:rsidP="00F133D6">
      <w:pPr>
        <w:widowControl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lastRenderedPageBreak/>
        <w:t xml:space="preserve"> </w:t>
      </w:r>
      <w:r>
        <w:rPr>
          <w:b/>
          <w:i/>
          <w:sz w:val="44"/>
          <w:szCs w:val="44"/>
        </w:rPr>
        <w:tab/>
      </w:r>
      <w:r w:rsidR="001B3FBA">
        <w:rPr>
          <w:b/>
          <w:i/>
          <w:sz w:val="44"/>
          <w:szCs w:val="44"/>
        </w:rPr>
        <w:tab/>
      </w:r>
      <w:r>
        <w:rPr>
          <w:rFonts w:hint="eastAsia"/>
          <w:b/>
          <w:i/>
          <w:sz w:val="44"/>
          <w:szCs w:val="44"/>
        </w:rPr>
        <w:t>用</w:t>
      </w:r>
      <w:r>
        <w:rPr>
          <w:rFonts w:hint="eastAsia"/>
          <w:b/>
          <w:i/>
          <w:sz w:val="44"/>
          <w:szCs w:val="44"/>
        </w:rPr>
        <w:t>repeater</w:t>
      </w:r>
      <w:r>
        <w:rPr>
          <w:rFonts w:hint="eastAsia"/>
          <w:b/>
          <w:i/>
          <w:sz w:val="44"/>
          <w:szCs w:val="44"/>
        </w:rPr>
        <w:t>显示所有书籍基本信息除</w:t>
      </w:r>
      <w:r>
        <w:rPr>
          <w:rFonts w:hint="eastAsia"/>
          <w:b/>
          <w:i/>
          <w:sz w:val="44"/>
          <w:szCs w:val="44"/>
        </w:rPr>
        <w:t xml:space="preserve"> </w:t>
      </w:r>
      <w:r>
        <w:rPr>
          <w:rFonts w:hint="eastAsia"/>
          <w:b/>
          <w:i/>
          <w:sz w:val="44"/>
          <w:szCs w:val="44"/>
        </w:rPr>
        <w:t>简介</w:t>
      </w:r>
    </w:p>
    <w:p w:rsidR="005D75DA" w:rsidRDefault="005D75DA" w:rsidP="00F133D6">
      <w:pPr>
        <w:widowControl/>
        <w:jc w:val="left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ab/>
      </w:r>
      <w:r w:rsidR="001B3FBA">
        <w:rPr>
          <w:b/>
          <w:i/>
          <w:sz w:val="44"/>
          <w:szCs w:val="44"/>
        </w:rPr>
        <w:tab/>
      </w:r>
      <w:r w:rsidR="00B73D4D">
        <w:rPr>
          <w:rFonts w:hint="eastAsia"/>
          <w:b/>
          <w:i/>
          <w:sz w:val="44"/>
          <w:szCs w:val="44"/>
        </w:rPr>
        <w:t>1.</w:t>
      </w:r>
      <w:r>
        <w:rPr>
          <w:rFonts w:hint="eastAsia"/>
          <w:b/>
          <w:i/>
          <w:sz w:val="44"/>
          <w:szCs w:val="44"/>
        </w:rPr>
        <w:t>简介按钮</w:t>
      </w:r>
      <w:r>
        <w:rPr>
          <w:rFonts w:hint="eastAsia"/>
          <w:b/>
          <w:i/>
          <w:sz w:val="44"/>
          <w:szCs w:val="44"/>
        </w:rPr>
        <w:t xml:space="preserve"> </w:t>
      </w:r>
      <w:r>
        <w:rPr>
          <w:rFonts w:hint="eastAsia"/>
          <w:b/>
          <w:i/>
          <w:sz w:val="44"/>
          <w:szCs w:val="44"/>
        </w:rPr>
        <w:t>预约按钮</w:t>
      </w:r>
    </w:p>
    <w:p w:rsidR="005D75DA" w:rsidRDefault="005D75DA" w:rsidP="00F133D6">
      <w:pPr>
        <w:widowControl/>
        <w:jc w:val="left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ab/>
      </w:r>
      <w:r w:rsidR="001B3FBA">
        <w:rPr>
          <w:b/>
          <w:i/>
          <w:sz w:val="44"/>
          <w:szCs w:val="44"/>
        </w:rPr>
        <w:tab/>
      </w:r>
      <w:r w:rsidR="00B73D4D">
        <w:rPr>
          <w:rFonts w:hint="eastAsia"/>
          <w:b/>
          <w:i/>
          <w:sz w:val="44"/>
          <w:szCs w:val="44"/>
        </w:rPr>
        <w:t>2.</w:t>
      </w:r>
      <w:r>
        <w:rPr>
          <w:rFonts w:hint="eastAsia"/>
          <w:b/>
          <w:i/>
          <w:sz w:val="44"/>
          <w:szCs w:val="44"/>
        </w:rPr>
        <w:t>支持模糊查询功能</w:t>
      </w:r>
    </w:p>
    <w:p w:rsidR="005D75DA" w:rsidRDefault="00B73D4D" w:rsidP="001B3FBA">
      <w:pPr>
        <w:widowControl/>
        <w:ind w:left="420" w:firstLine="420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3.</w:t>
      </w:r>
      <w:proofErr w:type="gramStart"/>
      <w:r w:rsidR="005D75DA">
        <w:rPr>
          <w:rFonts w:hint="eastAsia"/>
          <w:b/>
          <w:i/>
          <w:sz w:val="44"/>
          <w:szCs w:val="44"/>
        </w:rPr>
        <w:t>支持分</w:t>
      </w:r>
      <w:proofErr w:type="gramEnd"/>
      <w:r w:rsidR="005D75DA">
        <w:rPr>
          <w:rFonts w:hint="eastAsia"/>
          <w:b/>
          <w:i/>
          <w:sz w:val="44"/>
          <w:szCs w:val="44"/>
        </w:rPr>
        <w:t>页功能</w:t>
      </w:r>
    </w:p>
    <w:p w:rsidR="005D75DA" w:rsidRDefault="00B73D4D" w:rsidP="001B3FBA">
      <w:pPr>
        <w:widowControl/>
        <w:ind w:left="442" w:firstLine="420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4.</w:t>
      </w:r>
      <w:r w:rsidR="005D75DA">
        <w:rPr>
          <w:rFonts w:hint="eastAsia"/>
          <w:b/>
          <w:i/>
          <w:sz w:val="44"/>
          <w:szCs w:val="44"/>
        </w:rPr>
        <w:t>支持筛选功能（如果用户书籍已借</w:t>
      </w:r>
      <w:r w:rsidR="005D75DA">
        <w:rPr>
          <w:rFonts w:hint="eastAsia"/>
          <w:b/>
          <w:i/>
          <w:sz w:val="44"/>
          <w:szCs w:val="44"/>
        </w:rPr>
        <w:t xml:space="preserve"> </w:t>
      </w:r>
      <w:r w:rsidR="005D75DA">
        <w:rPr>
          <w:rFonts w:hint="eastAsia"/>
          <w:b/>
          <w:i/>
          <w:sz w:val="44"/>
          <w:szCs w:val="44"/>
        </w:rPr>
        <w:t>或</w:t>
      </w:r>
      <w:r w:rsidR="005D75DA">
        <w:rPr>
          <w:rFonts w:hint="eastAsia"/>
          <w:b/>
          <w:i/>
          <w:sz w:val="44"/>
          <w:szCs w:val="44"/>
        </w:rPr>
        <w:t xml:space="preserve"> </w:t>
      </w:r>
      <w:r w:rsidR="005D75DA">
        <w:rPr>
          <w:rFonts w:hint="eastAsia"/>
          <w:b/>
          <w:i/>
          <w:sz w:val="44"/>
          <w:szCs w:val="44"/>
        </w:rPr>
        <w:t>只剩下保存本则不显示预约按钮）</w:t>
      </w:r>
    </w:p>
    <w:p w:rsidR="001B3FBA" w:rsidRDefault="00B73D4D" w:rsidP="001B3FBA">
      <w:pPr>
        <w:widowControl/>
        <w:ind w:left="442" w:firstLine="420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5.</w:t>
      </w:r>
      <w:r w:rsidR="005D75DA">
        <w:rPr>
          <w:rFonts w:hint="eastAsia"/>
          <w:b/>
          <w:i/>
          <w:sz w:val="44"/>
          <w:szCs w:val="44"/>
        </w:rPr>
        <w:t>支持观看他人留言的功能以及简介（简介按钮）</w:t>
      </w:r>
    </w:p>
    <w:p w:rsidR="005D75DA" w:rsidRDefault="005D75DA" w:rsidP="001B3FBA">
      <w:pPr>
        <w:widowControl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（</w:t>
      </w:r>
      <w:r>
        <w:rPr>
          <w:rFonts w:hint="eastAsia"/>
          <w:b/>
          <w:i/>
          <w:sz w:val="44"/>
          <w:szCs w:val="44"/>
        </w:rPr>
        <w:t>4</w:t>
      </w:r>
      <w:r>
        <w:rPr>
          <w:rFonts w:hint="eastAsia"/>
          <w:b/>
          <w:i/>
          <w:sz w:val="44"/>
          <w:szCs w:val="44"/>
        </w:rPr>
        <w:t>）留言</w:t>
      </w:r>
    </w:p>
    <w:p w:rsidR="005D75DA" w:rsidRDefault="00B73D4D" w:rsidP="001B3FBA">
      <w:pPr>
        <w:widowControl/>
        <w:ind w:left="818" w:firstLineChars="100" w:firstLine="442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1.</w:t>
      </w:r>
      <w:r w:rsidR="005D75DA">
        <w:rPr>
          <w:rFonts w:hint="eastAsia"/>
          <w:b/>
          <w:i/>
          <w:sz w:val="44"/>
          <w:szCs w:val="44"/>
        </w:rPr>
        <w:t>可以看别人的留言</w:t>
      </w:r>
    </w:p>
    <w:p w:rsidR="005D75DA" w:rsidRDefault="00B73D4D" w:rsidP="001B3FBA">
      <w:pPr>
        <w:widowControl/>
        <w:ind w:left="818" w:firstLineChars="100" w:firstLine="442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2.</w:t>
      </w:r>
      <w:r w:rsidR="005D75DA">
        <w:rPr>
          <w:rFonts w:hint="eastAsia"/>
          <w:b/>
          <w:i/>
          <w:sz w:val="44"/>
          <w:szCs w:val="44"/>
        </w:rPr>
        <w:t>也可以自己写留言</w:t>
      </w:r>
    </w:p>
    <w:p w:rsidR="001B3FBA" w:rsidRDefault="005D75DA" w:rsidP="001B3FBA">
      <w:pPr>
        <w:widowControl/>
        <w:ind w:left="818" w:firstLineChars="100" w:firstLine="442"/>
        <w:jc w:val="left"/>
        <w:rPr>
          <w:b/>
          <w:i/>
          <w:sz w:val="44"/>
          <w:szCs w:val="44"/>
        </w:rPr>
      </w:pPr>
      <w:proofErr w:type="gramStart"/>
      <w:r>
        <w:rPr>
          <w:rFonts w:hint="eastAsia"/>
          <w:b/>
          <w:i/>
          <w:sz w:val="44"/>
          <w:szCs w:val="44"/>
        </w:rPr>
        <w:t>留言分</w:t>
      </w:r>
      <w:proofErr w:type="gramEnd"/>
      <w:r>
        <w:rPr>
          <w:rFonts w:hint="eastAsia"/>
          <w:b/>
          <w:i/>
          <w:sz w:val="44"/>
          <w:szCs w:val="44"/>
        </w:rPr>
        <w:t>2</w:t>
      </w:r>
      <w:r>
        <w:rPr>
          <w:rFonts w:hint="eastAsia"/>
          <w:b/>
          <w:i/>
          <w:sz w:val="44"/>
          <w:szCs w:val="44"/>
        </w:rPr>
        <w:t>种：对书籍而言（看了才有发言权）</w:t>
      </w:r>
      <w:r>
        <w:rPr>
          <w:rFonts w:hint="eastAsia"/>
          <w:b/>
          <w:i/>
          <w:sz w:val="44"/>
          <w:szCs w:val="44"/>
        </w:rPr>
        <w:t xml:space="preserve">          </w:t>
      </w:r>
      <w:r>
        <w:rPr>
          <w:rFonts w:hint="eastAsia"/>
          <w:b/>
          <w:i/>
          <w:sz w:val="44"/>
          <w:szCs w:val="44"/>
        </w:rPr>
        <w:t>对管理员而言（提意见）</w:t>
      </w:r>
      <w:r>
        <w:rPr>
          <w:rFonts w:hint="eastAsia"/>
          <w:b/>
          <w:i/>
          <w:sz w:val="44"/>
          <w:szCs w:val="44"/>
        </w:rPr>
        <w:t xml:space="preserve">  </w:t>
      </w:r>
    </w:p>
    <w:p w:rsidR="001B3FBA" w:rsidRDefault="001B3FBA" w:rsidP="001B3FBA">
      <w:pPr>
        <w:widowControl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（</w:t>
      </w:r>
      <w:r>
        <w:rPr>
          <w:rFonts w:hint="eastAsia"/>
          <w:b/>
          <w:i/>
          <w:sz w:val="44"/>
          <w:szCs w:val="44"/>
        </w:rPr>
        <w:t>5</w:t>
      </w:r>
      <w:r>
        <w:rPr>
          <w:rFonts w:hint="eastAsia"/>
          <w:b/>
          <w:i/>
          <w:sz w:val="44"/>
          <w:szCs w:val="44"/>
        </w:rPr>
        <w:t>）注销</w:t>
      </w:r>
    </w:p>
    <w:p w:rsidR="001B3FBA" w:rsidRDefault="001B3FBA" w:rsidP="001B3FBA">
      <w:pPr>
        <w:widowControl/>
        <w:ind w:left="420" w:firstLine="420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1.</w:t>
      </w:r>
      <w:r>
        <w:rPr>
          <w:rFonts w:hint="eastAsia"/>
          <w:b/>
          <w:i/>
          <w:sz w:val="44"/>
          <w:szCs w:val="44"/>
        </w:rPr>
        <w:t>把用户对象重新赋值为系统用户</w:t>
      </w:r>
    </w:p>
    <w:p w:rsidR="005D75DA" w:rsidRDefault="001B3FBA" w:rsidP="001B3FBA">
      <w:pPr>
        <w:widowControl/>
        <w:ind w:left="420" w:firstLine="420"/>
        <w:jc w:val="left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2.</w:t>
      </w:r>
      <w:r>
        <w:rPr>
          <w:rFonts w:hint="eastAsia"/>
          <w:b/>
          <w:i/>
          <w:sz w:val="44"/>
          <w:szCs w:val="44"/>
        </w:rPr>
        <w:t>跳转回登录页面</w:t>
      </w:r>
      <w:r w:rsidR="005D75DA">
        <w:rPr>
          <w:b/>
          <w:i/>
          <w:sz w:val="44"/>
          <w:szCs w:val="44"/>
        </w:rPr>
        <w:br w:type="page"/>
      </w:r>
    </w:p>
    <w:p w:rsidR="005D75DA" w:rsidRPr="001B3FBA" w:rsidRDefault="005D75DA" w:rsidP="001B3FBA">
      <w:pPr>
        <w:rPr>
          <w:b/>
          <w:i/>
          <w:sz w:val="44"/>
          <w:szCs w:val="44"/>
        </w:rPr>
      </w:pPr>
      <w:r w:rsidRPr="001B3FBA">
        <w:rPr>
          <w:rFonts w:hint="eastAsia"/>
          <w:b/>
          <w:i/>
          <w:sz w:val="44"/>
          <w:szCs w:val="44"/>
        </w:rPr>
        <w:lastRenderedPageBreak/>
        <w:t>5.</w:t>
      </w:r>
      <w:r w:rsidRPr="001B3FBA">
        <w:rPr>
          <w:rFonts w:hint="eastAsia"/>
          <w:b/>
          <w:i/>
          <w:sz w:val="44"/>
          <w:szCs w:val="44"/>
        </w:rPr>
        <w:t>借书还书系统</w:t>
      </w:r>
    </w:p>
    <w:p w:rsidR="00D904FD" w:rsidRDefault="00B33D79" w:rsidP="00F133D6">
      <w:pPr>
        <w:pStyle w:val="a7"/>
        <w:ind w:left="360" w:firstLineChars="0" w:firstLine="0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REBORT</w:t>
      </w:r>
      <w:r w:rsidR="00D904FD">
        <w:rPr>
          <w:rFonts w:hint="eastAsia"/>
          <w:b/>
          <w:i/>
          <w:sz w:val="44"/>
          <w:szCs w:val="44"/>
        </w:rPr>
        <w:t>文件夹</w:t>
      </w:r>
    </w:p>
    <w:p w:rsidR="005D75DA" w:rsidRDefault="005D75DA" w:rsidP="00F133D6">
      <w:pPr>
        <w:pStyle w:val="a7"/>
        <w:ind w:left="360" w:firstLineChars="0" w:firstLine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（</w:t>
      </w:r>
      <w:r>
        <w:rPr>
          <w:rFonts w:hint="eastAsia"/>
          <w:b/>
          <w:i/>
          <w:sz w:val="44"/>
          <w:szCs w:val="44"/>
        </w:rPr>
        <w:t>1</w:t>
      </w:r>
      <w:r>
        <w:rPr>
          <w:rFonts w:hint="eastAsia"/>
          <w:b/>
          <w:i/>
          <w:sz w:val="44"/>
          <w:szCs w:val="44"/>
        </w:rPr>
        <w:t>）借书</w:t>
      </w:r>
    </w:p>
    <w:p w:rsidR="005D75DA" w:rsidRDefault="005D75DA" w:rsidP="00F133D6">
      <w:pPr>
        <w:pStyle w:val="a7"/>
        <w:ind w:left="360" w:firstLineChars="0" w:firstLine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 xml:space="preserve">   </w:t>
      </w:r>
      <w:r>
        <w:rPr>
          <w:b/>
          <w:i/>
          <w:sz w:val="44"/>
          <w:szCs w:val="44"/>
        </w:rPr>
        <w:t xml:space="preserve">   </w:t>
      </w:r>
      <w:r w:rsidR="00B73D4D">
        <w:rPr>
          <w:rFonts w:hint="eastAsia"/>
          <w:b/>
          <w:i/>
          <w:sz w:val="44"/>
          <w:szCs w:val="44"/>
        </w:rPr>
        <w:t>1.</w:t>
      </w:r>
      <w:r>
        <w:rPr>
          <w:rFonts w:hint="eastAsia"/>
          <w:b/>
          <w:i/>
          <w:sz w:val="44"/>
          <w:szCs w:val="44"/>
        </w:rPr>
        <w:t>输入</w:t>
      </w:r>
      <w:r>
        <w:rPr>
          <w:b/>
          <w:i/>
          <w:sz w:val="44"/>
          <w:szCs w:val="44"/>
        </w:rPr>
        <w:t>ID</w:t>
      </w:r>
      <w:r>
        <w:rPr>
          <w:rFonts w:hint="eastAsia"/>
          <w:b/>
          <w:i/>
          <w:sz w:val="44"/>
          <w:szCs w:val="44"/>
        </w:rPr>
        <w:t>和姓名</w:t>
      </w:r>
    </w:p>
    <w:p w:rsidR="00C21471" w:rsidRPr="00B73D4D" w:rsidRDefault="00B73D4D" w:rsidP="00B73D4D">
      <w:pPr>
        <w:ind w:left="1685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2.</w:t>
      </w:r>
      <w:r w:rsidR="00C21471" w:rsidRPr="00B73D4D">
        <w:rPr>
          <w:rFonts w:hint="eastAsia"/>
          <w:b/>
          <w:i/>
          <w:sz w:val="44"/>
          <w:szCs w:val="44"/>
        </w:rPr>
        <w:t>不能重复借</w:t>
      </w:r>
    </w:p>
    <w:p w:rsidR="00C21471" w:rsidRPr="00B73D4D" w:rsidRDefault="00B73D4D" w:rsidP="00B73D4D">
      <w:pPr>
        <w:ind w:left="1260" w:firstLine="420"/>
        <w:rPr>
          <w:rFonts w:hint="eastAsia"/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3.</w:t>
      </w:r>
      <w:r w:rsidR="00C21471" w:rsidRPr="00B73D4D">
        <w:rPr>
          <w:rFonts w:hint="eastAsia"/>
          <w:b/>
          <w:i/>
          <w:sz w:val="44"/>
          <w:szCs w:val="44"/>
        </w:rPr>
        <w:t>没预约不能借</w:t>
      </w:r>
    </w:p>
    <w:p w:rsidR="005D75DA" w:rsidRPr="00C21471" w:rsidRDefault="005D75DA" w:rsidP="00C21471">
      <w:pPr>
        <w:pStyle w:val="a7"/>
        <w:ind w:left="360" w:firstLineChars="0" w:firstLine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（</w:t>
      </w:r>
      <w:r>
        <w:rPr>
          <w:rFonts w:hint="eastAsia"/>
          <w:b/>
          <w:i/>
          <w:sz w:val="44"/>
          <w:szCs w:val="44"/>
        </w:rPr>
        <w:t>2</w:t>
      </w:r>
      <w:r>
        <w:rPr>
          <w:rFonts w:hint="eastAsia"/>
          <w:b/>
          <w:i/>
          <w:sz w:val="44"/>
          <w:szCs w:val="44"/>
        </w:rPr>
        <w:t>）还书</w:t>
      </w:r>
      <w:r w:rsidRPr="00C21471">
        <w:rPr>
          <w:b/>
          <w:i/>
          <w:sz w:val="44"/>
          <w:szCs w:val="44"/>
        </w:rPr>
        <w:tab/>
      </w:r>
    </w:p>
    <w:p w:rsidR="005D75DA" w:rsidRPr="005D75DA" w:rsidRDefault="005D75DA" w:rsidP="005D75DA">
      <w:pPr>
        <w:pStyle w:val="a7"/>
        <w:ind w:left="360" w:firstLineChars="0" w:firstLine="0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ab/>
      </w:r>
      <w:r>
        <w:rPr>
          <w:b/>
          <w:i/>
          <w:sz w:val="44"/>
          <w:szCs w:val="44"/>
        </w:rPr>
        <w:tab/>
      </w:r>
      <w:r>
        <w:rPr>
          <w:b/>
          <w:i/>
          <w:sz w:val="44"/>
          <w:szCs w:val="44"/>
        </w:rPr>
        <w:tab/>
      </w:r>
      <w:r w:rsidR="00B73D4D">
        <w:rPr>
          <w:b/>
          <w:i/>
          <w:sz w:val="44"/>
          <w:szCs w:val="44"/>
        </w:rPr>
        <w:t xml:space="preserve"> </w:t>
      </w:r>
      <w:r w:rsidR="00B73D4D">
        <w:rPr>
          <w:rFonts w:hint="eastAsia"/>
          <w:b/>
          <w:i/>
          <w:sz w:val="44"/>
          <w:szCs w:val="44"/>
        </w:rPr>
        <w:t>1.</w:t>
      </w:r>
      <w:r>
        <w:rPr>
          <w:rFonts w:hint="eastAsia"/>
          <w:b/>
          <w:i/>
          <w:sz w:val="44"/>
          <w:szCs w:val="44"/>
        </w:rPr>
        <w:t>输入</w:t>
      </w:r>
      <w:r>
        <w:rPr>
          <w:rFonts w:hint="eastAsia"/>
          <w:b/>
          <w:i/>
          <w:sz w:val="44"/>
          <w:szCs w:val="44"/>
        </w:rPr>
        <w:t>ID</w:t>
      </w:r>
      <w:r>
        <w:rPr>
          <w:rFonts w:hint="eastAsia"/>
          <w:b/>
          <w:i/>
          <w:sz w:val="44"/>
          <w:szCs w:val="44"/>
        </w:rPr>
        <w:t>和姓名</w:t>
      </w:r>
    </w:p>
    <w:p w:rsidR="005D75DA" w:rsidRDefault="00C21471">
      <w:pPr>
        <w:widowControl/>
        <w:jc w:val="left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      </w:t>
      </w:r>
      <w:r w:rsidR="00B73D4D">
        <w:rPr>
          <w:rFonts w:hint="eastAsia"/>
          <w:b/>
          <w:i/>
          <w:sz w:val="44"/>
          <w:szCs w:val="44"/>
        </w:rPr>
        <w:t>1.</w:t>
      </w:r>
      <w:r>
        <w:rPr>
          <w:rFonts w:hint="eastAsia"/>
          <w:b/>
          <w:i/>
          <w:sz w:val="44"/>
          <w:szCs w:val="44"/>
        </w:rPr>
        <w:t>判断是否有书</w:t>
      </w:r>
    </w:p>
    <w:p w:rsidR="005D75DA" w:rsidRPr="001B3FBA" w:rsidRDefault="001B3FBA" w:rsidP="001B3FBA">
      <w:pPr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6.</w:t>
      </w:r>
      <w:r w:rsidR="005D75DA" w:rsidRPr="001B3FBA">
        <w:rPr>
          <w:rFonts w:hint="eastAsia"/>
          <w:b/>
          <w:i/>
          <w:sz w:val="44"/>
          <w:szCs w:val="44"/>
        </w:rPr>
        <w:t>后台管理系统</w:t>
      </w:r>
    </w:p>
    <w:p w:rsidR="00E1689D" w:rsidRPr="00E1689D" w:rsidRDefault="00E1689D" w:rsidP="00E1689D">
      <w:pPr>
        <w:pStyle w:val="a7"/>
        <w:ind w:left="360" w:firstLineChars="0" w:firstLine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BLL</w:t>
      </w:r>
      <w:r>
        <w:rPr>
          <w:rFonts w:hint="eastAsia"/>
          <w:b/>
          <w:i/>
          <w:sz w:val="44"/>
          <w:szCs w:val="44"/>
        </w:rPr>
        <w:t>文件夹</w:t>
      </w:r>
    </w:p>
    <w:p w:rsidR="005D75DA" w:rsidRPr="001B3FBA" w:rsidRDefault="005D75DA" w:rsidP="001B3FBA">
      <w:pPr>
        <w:rPr>
          <w:b/>
          <w:i/>
          <w:sz w:val="44"/>
          <w:szCs w:val="44"/>
        </w:rPr>
      </w:pPr>
      <w:r w:rsidRPr="001B3FBA">
        <w:rPr>
          <w:rFonts w:hint="eastAsia"/>
          <w:b/>
          <w:i/>
          <w:sz w:val="44"/>
          <w:szCs w:val="44"/>
        </w:rPr>
        <w:t>（</w:t>
      </w:r>
      <w:r w:rsidRPr="001B3FBA">
        <w:rPr>
          <w:rFonts w:hint="eastAsia"/>
          <w:b/>
          <w:i/>
          <w:sz w:val="44"/>
          <w:szCs w:val="44"/>
        </w:rPr>
        <w:t>1</w:t>
      </w:r>
      <w:r w:rsidRPr="001B3FBA">
        <w:rPr>
          <w:rFonts w:hint="eastAsia"/>
          <w:b/>
          <w:i/>
          <w:sz w:val="44"/>
          <w:szCs w:val="44"/>
        </w:rPr>
        <w:t>）书籍管理</w:t>
      </w:r>
      <w:r w:rsidR="00070A38" w:rsidRPr="001B3FBA">
        <w:rPr>
          <w:rFonts w:hint="eastAsia"/>
          <w:b/>
          <w:i/>
          <w:sz w:val="44"/>
          <w:szCs w:val="44"/>
        </w:rPr>
        <w:t>book.aspx</w:t>
      </w:r>
    </w:p>
    <w:p w:rsidR="005D75DA" w:rsidRDefault="00B73D4D" w:rsidP="001B3FBA">
      <w:pPr>
        <w:pStyle w:val="a7"/>
        <w:ind w:leftChars="200" w:left="420" w:firstLineChars="100" w:firstLine="442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1.</w:t>
      </w:r>
      <w:r w:rsidR="007C1897">
        <w:rPr>
          <w:rFonts w:hint="eastAsia"/>
          <w:b/>
          <w:i/>
          <w:sz w:val="44"/>
          <w:szCs w:val="44"/>
        </w:rPr>
        <w:t>repeater</w:t>
      </w:r>
      <w:r w:rsidR="007C1897">
        <w:rPr>
          <w:rFonts w:hint="eastAsia"/>
          <w:b/>
          <w:i/>
          <w:sz w:val="44"/>
          <w:szCs w:val="44"/>
        </w:rPr>
        <w:t>控件包含</w:t>
      </w:r>
      <w:r w:rsidR="007C1897">
        <w:rPr>
          <w:rFonts w:hint="eastAsia"/>
          <w:b/>
          <w:i/>
          <w:sz w:val="44"/>
          <w:szCs w:val="44"/>
        </w:rPr>
        <w:t>textbox</w:t>
      </w:r>
      <w:r w:rsidR="007C1897">
        <w:rPr>
          <w:rFonts w:hint="eastAsia"/>
          <w:b/>
          <w:i/>
          <w:sz w:val="44"/>
          <w:szCs w:val="44"/>
        </w:rPr>
        <w:t>子控件可以直接修改数据。（显示所有数据）</w:t>
      </w:r>
    </w:p>
    <w:p w:rsidR="00B73D4D" w:rsidRDefault="00B73D4D" w:rsidP="001B3FBA">
      <w:pPr>
        <w:pStyle w:val="a7"/>
        <w:ind w:leftChars="200" w:left="420" w:firstLineChars="100" w:firstLine="442"/>
        <w:rPr>
          <w:rFonts w:hint="eastAsia"/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2.</w:t>
      </w:r>
      <w:r>
        <w:rPr>
          <w:rFonts w:hint="eastAsia"/>
          <w:b/>
          <w:i/>
          <w:sz w:val="44"/>
          <w:szCs w:val="44"/>
        </w:rPr>
        <w:t>包含复选框可以多选一键删除</w:t>
      </w:r>
    </w:p>
    <w:p w:rsidR="007C1897" w:rsidRDefault="00B73D4D" w:rsidP="001B3FBA">
      <w:pPr>
        <w:pStyle w:val="a7"/>
        <w:ind w:left="360" w:firstLineChars="100" w:firstLine="442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3.</w:t>
      </w:r>
      <w:r w:rsidR="007C1897">
        <w:rPr>
          <w:rFonts w:hint="eastAsia"/>
          <w:b/>
          <w:i/>
          <w:sz w:val="44"/>
          <w:szCs w:val="44"/>
        </w:rPr>
        <w:t>支持添加，删除，修改，查询功能</w:t>
      </w:r>
    </w:p>
    <w:p w:rsidR="001B3FBA" w:rsidRDefault="00B73D4D" w:rsidP="001B3FBA">
      <w:pPr>
        <w:pStyle w:val="a7"/>
        <w:ind w:left="360" w:firstLineChars="100" w:firstLine="442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4.</w:t>
      </w:r>
      <w:r w:rsidR="00727F0F">
        <w:rPr>
          <w:rFonts w:hint="eastAsia"/>
          <w:b/>
          <w:i/>
          <w:sz w:val="44"/>
          <w:szCs w:val="44"/>
        </w:rPr>
        <w:t>可导出</w:t>
      </w:r>
      <w:r>
        <w:rPr>
          <w:rFonts w:hint="eastAsia"/>
          <w:b/>
          <w:i/>
          <w:sz w:val="44"/>
          <w:szCs w:val="44"/>
        </w:rPr>
        <w:t>Word</w:t>
      </w:r>
      <w:r>
        <w:rPr>
          <w:b/>
          <w:i/>
          <w:sz w:val="44"/>
          <w:szCs w:val="44"/>
        </w:rPr>
        <w:t xml:space="preserve"> </w:t>
      </w:r>
      <w:proofErr w:type="spellStart"/>
      <w:r>
        <w:rPr>
          <w:b/>
          <w:i/>
          <w:sz w:val="44"/>
          <w:szCs w:val="44"/>
        </w:rPr>
        <w:t>Excell</w:t>
      </w:r>
      <w:proofErr w:type="spellEnd"/>
      <w:r>
        <w:rPr>
          <w:rFonts w:hint="eastAsia"/>
          <w:b/>
          <w:i/>
          <w:sz w:val="44"/>
          <w:szCs w:val="44"/>
        </w:rPr>
        <w:t>文档</w:t>
      </w:r>
    </w:p>
    <w:p w:rsidR="007C1897" w:rsidRPr="001B3FBA" w:rsidRDefault="007C1897" w:rsidP="001B3FBA">
      <w:pPr>
        <w:rPr>
          <w:b/>
          <w:i/>
          <w:sz w:val="44"/>
          <w:szCs w:val="44"/>
        </w:rPr>
      </w:pPr>
      <w:r w:rsidRPr="001B3FBA">
        <w:rPr>
          <w:rFonts w:hint="eastAsia"/>
          <w:b/>
          <w:i/>
          <w:sz w:val="44"/>
          <w:szCs w:val="44"/>
        </w:rPr>
        <w:t>（</w:t>
      </w:r>
      <w:r w:rsidRPr="001B3FBA">
        <w:rPr>
          <w:rFonts w:hint="eastAsia"/>
          <w:b/>
          <w:i/>
          <w:sz w:val="44"/>
          <w:szCs w:val="44"/>
        </w:rPr>
        <w:t>2</w:t>
      </w:r>
      <w:r w:rsidRPr="001B3FBA">
        <w:rPr>
          <w:rFonts w:hint="eastAsia"/>
          <w:b/>
          <w:i/>
          <w:sz w:val="44"/>
          <w:szCs w:val="44"/>
        </w:rPr>
        <w:t>）用户管理</w:t>
      </w:r>
    </w:p>
    <w:p w:rsidR="00B73D4D" w:rsidRDefault="00B73D4D" w:rsidP="001B3FBA">
      <w:pPr>
        <w:pStyle w:val="a7"/>
        <w:ind w:leftChars="100" w:left="210" w:firstLineChars="100" w:firstLine="442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1.</w:t>
      </w:r>
      <w:r w:rsidR="007C1897">
        <w:rPr>
          <w:rFonts w:hint="eastAsia"/>
          <w:b/>
          <w:i/>
          <w:sz w:val="44"/>
          <w:szCs w:val="44"/>
        </w:rPr>
        <w:t>repeater</w:t>
      </w:r>
      <w:r w:rsidR="001B3FBA">
        <w:rPr>
          <w:rFonts w:hint="eastAsia"/>
          <w:b/>
          <w:i/>
          <w:sz w:val="44"/>
          <w:szCs w:val="44"/>
        </w:rPr>
        <w:t>控件查看用户所有数据不能随意</w:t>
      </w:r>
    </w:p>
    <w:p w:rsidR="00B73D4D" w:rsidRPr="001B3FBA" w:rsidRDefault="007C1897" w:rsidP="001B3FBA">
      <w:pPr>
        <w:pStyle w:val="a7"/>
        <w:ind w:left="360" w:firstLineChars="0" w:firstLine="0"/>
        <w:rPr>
          <w:rFonts w:hint="eastAsia"/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修改。</w:t>
      </w:r>
    </w:p>
    <w:p w:rsidR="00B73D4D" w:rsidRPr="001B3FBA" w:rsidRDefault="001B3FBA" w:rsidP="001B3FBA">
      <w:pPr>
        <w:ind w:left="84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2.</w:t>
      </w:r>
      <w:r w:rsidR="00B73D4D" w:rsidRPr="001B3FBA">
        <w:rPr>
          <w:rFonts w:hint="eastAsia"/>
          <w:b/>
          <w:i/>
          <w:sz w:val="44"/>
          <w:szCs w:val="44"/>
        </w:rPr>
        <w:t>包含复选框可以多选一键删除</w:t>
      </w:r>
    </w:p>
    <w:p w:rsidR="00B73D4D" w:rsidRPr="001B3FBA" w:rsidRDefault="001B3FBA" w:rsidP="001B3FBA">
      <w:pPr>
        <w:ind w:firstLineChars="200" w:firstLine="883"/>
        <w:rPr>
          <w:rFonts w:hint="eastAsia"/>
          <w:b/>
          <w:i/>
          <w:sz w:val="44"/>
          <w:szCs w:val="44"/>
        </w:rPr>
      </w:pPr>
      <w:r w:rsidRPr="001B3FBA">
        <w:rPr>
          <w:rFonts w:hint="eastAsia"/>
          <w:b/>
          <w:i/>
          <w:sz w:val="44"/>
          <w:szCs w:val="44"/>
        </w:rPr>
        <w:t>3.</w:t>
      </w:r>
      <w:r w:rsidRPr="001B3FBA">
        <w:rPr>
          <w:rFonts w:hint="eastAsia"/>
          <w:b/>
          <w:i/>
          <w:sz w:val="44"/>
          <w:szCs w:val="44"/>
        </w:rPr>
        <w:t>可以一次性把学生表格中的数据全部</w:t>
      </w:r>
      <w:r>
        <w:rPr>
          <w:rFonts w:hint="eastAsia"/>
          <w:b/>
          <w:i/>
          <w:sz w:val="44"/>
          <w:szCs w:val="44"/>
        </w:rPr>
        <w:t>初</w:t>
      </w:r>
      <w:r>
        <w:rPr>
          <w:rFonts w:hint="eastAsia"/>
          <w:b/>
          <w:i/>
          <w:sz w:val="44"/>
          <w:szCs w:val="44"/>
        </w:rPr>
        <w:lastRenderedPageBreak/>
        <w:t>始化到用户表（不包含重复的学生）</w:t>
      </w:r>
    </w:p>
    <w:p w:rsidR="00B73D4D" w:rsidRPr="001B3FBA" w:rsidRDefault="00B73D4D" w:rsidP="00B73D4D">
      <w:pPr>
        <w:pStyle w:val="a7"/>
        <w:ind w:leftChars="200" w:left="420" w:firstLineChars="0" w:firstLine="0"/>
        <w:rPr>
          <w:rFonts w:hint="eastAsia"/>
          <w:b/>
          <w:i/>
          <w:sz w:val="44"/>
          <w:szCs w:val="44"/>
        </w:rPr>
      </w:pPr>
    </w:p>
    <w:p w:rsidR="007C1897" w:rsidRPr="00C464E6" w:rsidRDefault="007C1897" w:rsidP="00C464E6">
      <w:pPr>
        <w:rPr>
          <w:b/>
          <w:i/>
          <w:sz w:val="44"/>
          <w:szCs w:val="44"/>
        </w:rPr>
      </w:pPr>
      <w:r w:rsidRPr="00C464E6">
        <w:rPr>
          <w:rFonts w:hint="eastAsia"/>
          <w:b/>
          <w:i/>
          <w:sz w:val="44"/>
          <w:szCs w:val="44"/>
        </w:rPr>
        <w:t>（</w:t>
      </w:r>
      <w:r w:rsidRPr="00C464E6">
        <w:rPr>
          <w:rFonts w:hint="eastAsia"/>
          <w:b/>
          <w:i/>
          <w:sz w:val="44"/>
          <w:szCs w:val="44"/>
        </w:rPr>
        <w:t>3</w:t>
      </w:r>
      <w:r w:rsidRPr="00C464E6">
        <w:rPr>
          <w:rFonts w:hint="eastAsia"/>
          <w:b/>
          <w:i/>
          <w:sz w:val="44"/>
          <w:szCs w:val="44"/>
        </w:rPr>
        <w:t>）注册管理员以及修改管理员密码</w:t>
      </w:r>
    </w:p>
    <w:p w:rsidR="007C1897" w:rsidRDefault="00C464E6" w:rsidP="007C1897">
      <w:pPr>
        <w:pStyle w:val="a7"/>
        <w:ind w:left="360" w:firstLineChars="0" w:firstLine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ab/>
        <w:t>1.</w:t>
      </w:r>
      <w:r>
        <w:rPr>
          <w:rFonts w:hint="eastAsia"/>
          <w:b/>
          <w:i/>
          <w:sz w:val="44"/>
          <w:szCs w:val="44"/>
        </w:rPr>
        <w:t>修改密码可以直接修改</w:t>
      </w:r>
    </w:p>
    <w:p w:rsidR="00C464E6" w:rsidRDefault="00C464E6" w:rsidP="007C1897">
      <w:pPr>
        <w:pStyle w:val="a7"/>
        <w:ind w:left="360" w:firstLineChars="0" w:firstLine="0"/>
        <w:rPr>
          <w:rFonts w:hint="eastAsia"/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2.</w:t>
      </w:r>
      <w:r>
        <w:rPr>
          <w:rFonts w:hint="eastAsia"/>
          <w:b/>
          <w:i/>
          <w:sz w:val="44"/>
          <w:szCs w:val="44"/>
        </w:rPr>
        <w:t>可以看到所有管理员的登录记录</w:t>
      </w:r>
    </w:p>
    <w:p w:rsidR="005D75DA" w:rsidRPr="00C464E6" w:rsidRDefault="005D75DA" w:rsidP="00F133D6">
      <w:pPr>
        <w:pStyle w:val="a7"/>
        <w:ind w:left="360" w:firstLineChars="0" w:firstLine="0"/>
        <w:rPr>
          <w:b/>
          <w:i/>
          <w:sz w:val="44"/>
          <w:szCs w:val="44"/>
        </w:rPr>
      </w:pPr>
    </w:p>
    <w:p w:rsidR="005D75DA" w:rsidRPr="00C464E6" w:rsidRDefault="005D75DA" w:rsidP="00C464E6">
      <w:pPr>
        <w:widowControl/>
        <w:jc w:val="left"/>
        <w:rPr>
          <w:rFonts w:hint="eastAsia"/>
          <w:b/>
          <w:i/>
          <w:sz w:val="44"/>
          <w:szCs w:val="44"/>
        </w:rPr>
      </w:pPr>
      <w:bookmarkStart w:id="0" w:name="_GoBack"/>
      <w:bookmarkEnd w:id="0"/>
    </w:p>
    <w:sectPr w:rsidR="005D75DA" w:rsidRPr="00C464E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345" w:rsidRDefault="00092345">
      <w:r>
        <w:separator/>
      </w:r>
    </w:p>
  </w:endnote>
  <w:endnote w:type="continuationSeparator" w:id="0">
    <w:p w:rsidR="00092345" w:rsidRDefault="00092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345" w:rsidRDefault="00092345">
      <w:r>
        <w:separator/>
      </w:r>
    </w:p>
  </w:footnote>
  <w:footnote w:type="continuationSeparator" w:id="0">
    <w:p w:rsidR="00092345" w:rsidRDefault="00092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4053A"/>
    <w:multiLevelType w:val="hybridMultilevel"/>
    <w:tmpl w:val="2FD2ED0C"/>
    <w:lvl w:ilvl="0" w:tplc="7982E198">
      <w:start w:val="1"/>
      <w:numFmt w:val="decimal"/>
      <w:lvlText w:val="%1."/>
      <w:lvlJc w:val="left"/>
      <w:pPr>
        <w:ind w:left="20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1" w15:restartNumberingAfterBreak="0">
    <w:nsid w:val="55270375"/>
    <w:multiLevelType w:val="hybridMultilevel"/>
    <w:tmpl w:val="9676984A"/>
    <w:lvl w:ilvl="0" w:tplc="7BA6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4062D5"/>
    <w:multiLevelType w:val="hybridMultilevel"/>
    <w:tmpl w:val="3726322C"/>
    <w:lvl w:ilvl="0" w:tplc="FAFE87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9C"/>
    <w:rsid w:val="00011AA3"/>
    <w:rsid w:val="00065F4D"/>
    <w:rsid w:val="00070A38"/>
    <w:rsid w:val="00092345"/>
    <w:rsid w:val="000E6350"/>
    <w:rsid w:val="00151116"/>
    <w:rsid w:val="00175272"/>
    <w:rsid w:val="001A0460"/>
    <w:rsid w:val="001B3FBA"/>
    <w:rsid w:val="001E5105"/>
    <w:rsid w:val="002B5679"/>
    <w:rsid w:val="002E7C38"/>
    <w:rsid w:val="003122E5"/>
    <w:rsid w:val="00353885"/>
    <w:rsid w:val="003D189C"/>
    <w:rsid w:val="003F03C6"/>
    <w:rsid w:val="004605C3"/>
    <w:rsid w:val="004E0D2D"/>
    <w:rsid w:val="005341BA"/>
    <w:rsid w:val="00535B68"/>
    <w:rsid w:val="005B3B26"/>
    <w:rsid w:val="005C1A7B"/>
    <w:rsid w:val="005D5241"/>
    <w:rsid w:val="005D75DA"/>
    <w:rsid w:val="005E2BB4"/>
    <w:rsid w:val="00635EC6"/>
    <w:rsid w:val="0065406A"/>
    <w:rsid w:val="006551D1"/>
    <w:rsid w:val="006A55AF"/>
    <w:rsid w:val="006D7594"/>
    <w:rsid w:val="006E4A36"/>
    <w:rsid w:val="00727F0F"/>
    <w:rsid w:val="00744F0B"/>
    <w:rsid w:val="00783EF1"/>
    <w:rsid w:val="007C1897"/>
    <w:rsid w:val="007C568C"/>
    <w:rsid w:val="0081139A"/>
    <w:rsid w:val="0085280C"/>
    <w:rsid w:val="008621DD"/>
    <w:rsid w:val="009077FA"/>
    <w:rsid w:val="009433AB"/>
    <w:rsid w:val="00A03614"/>
    <w:rsid w:val="00A058E0"/>
    <w:rsid w:val="00A26861"/>
    <w:rsid w:val="00A432EA"/>
    <w:rsid w:val="00A6234E"/>
    <w:rsid w:val="00AD3022"/>
    <w:rsid w:val="00B118DF"/>
    <w:rsid w:val="00B33D79"/>
    <w:rsid w:val="00B73D4D"/>
    <w:rsid w:val="00BC7CED"/>
    <w:rsid w:val="00BE3130"/>
    <w:rsid w:val="00C21471"/>
    <w:rsid w:val="00C464E6"/>
    <w:rsid w:val="00C63D8C"/>
    <w:rsid w:val="00C702FD"/>
    <w:rsid w:val="00D01963"/>
    <w:rsid w:val="00D50EEA"/>
    <w:rsid w:val="00D904FD"/>
    <w:rsid w:val="00DB4235"/>
    <w:rsid w:val="00DC0D49"/>
    <w:rsid w:val="00DC12B9"/>
    <w:rsid w:val="00E1689D"/>
    <w:rsid w:val="00F133D6"/>
    <w:rsid w:val="00F9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7EF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rsid w:val="00C63D8C"/>
    <w:pPr>
      <w:ind w:firstLineChars="200" w:firstLine="420"/>
    </w:pPr>
  </w:style>
  <w:style w:type="table" w:styleId="a8">
    <w:name w:val="Table Grid"/>
    <w:basedOn w:val="a1"/>
    <w:uiPriority w:val="39"/>
    <w:rsid w:val="00862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8621DD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9">
    <w:name w:val="Light List"/>
    <w:basedOn w:val="a1"/>
    <w:uiPriority w:val="61"/>
    <w:rsid w:val="005B3B26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a">
    <w:name w:val="Placeholder Text"/>
    <w:basedOn w:val="a0"/>
    <w:uiPriority w:val="99"/>
    <w:semiHidden/>
    <w:rsid w:val="005B3B26"/>
    <w:rPr>
      <w:color w:val="808080"/>
    </w:rPr>
  </w:style>
  <w:style w:type="table" w:styleId="2-1">
    <w:name w:val="Medium List 2 Accent 1"/>
    <w:basedOn w:val="a1"/>
    <w:uiPriority w:val="66"/>
    <w:rsid w:val="005B3B26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bs\AppData\Roaming\Microsoft\Templates\&#21333;&#20493;&#34892;&#3631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F547-CF93-4C20-9EBE-F78DB38FF4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3768C-64C4-45E2-B836-76975A4E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单倍行距.dotx</Template>
  <TotalTime>0</TotalTime>
  <Pages>9</Pages>
  <Words>182</Words>
  <Characters>1042</Characters>
  <Application>Microsoft Office Word</Application>
  <DocSecurity>0</DocSecurity>
  <Lines>8</Lines>
  <Paragraphs>2</Paragraphs>
  <ScaleCrop>false</ScaleCrop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2016-11-06T07:28:00Z</dcterms:created>
  <dcterms:modified xsi:type="dcterms:W3CDTF">2016-11-12T10:03:00Z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